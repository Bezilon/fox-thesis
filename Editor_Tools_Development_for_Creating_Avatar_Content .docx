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FA0F7" w14:textId="77777777" w:rsidR="00F5735D" w:rsidRPr="00671CD0" w:rsidRDefault="00F5735D" w:rsidP="00F5735D"/>
    <w:p w14:paraId="050EFBC6" w14:textId="77777777" w:rsidR="00F5735D" w:rsidRPr="00671CD0" w:rsidRDefault="004912E5" w:rsidP="00F5735D">
      <w:pPr>
        <w:spacing w:line="240" w:lineRule="auto"/>
      </w:pPr>
      <w:r w:rsidRPr="00671CD0">
        <w:rPr>
          <w:noProof/>
          <w:lang w:eastAsia="en-US"/>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671CD0" w:rsidRDefault="00F5735D" w:rsidP="00F5735D">
      <w:pPr>
        <w:spacing w:line="240" w:lineRule="auto"/>
      </w:pPr>
    </w:p>
    <w:p w14:paraId="13228122" w14:textId="77777777" w:rsidR="00F5735D" w:rsidRPr="00671CD0" w:rsidRDefault="00F5735D" w:rsidP="00F5735D">
      <w:pPr>
        <w:spacing w:line="240" w:lineRule="auto"/>
      </w:pPr>
    </w:p>
    <w:p w14:paraId="2DC0BA96" w14:textId="77777777" w:rsidR="00F5735D" w:rsidRPr="00671CD0" w:rsidRDefault="00F5735D" w:rsidP="00F5735D">
      <w:pPr>
        <w:tabs>
          <w:tab w:val="left" w:pos="5103"/>
        </w:tabs>
        <w:spacing w:line="240" w:lineRule="auto"/>
      </w:pPr>
    </w:p>
    <w:p w14:paraId="55C2E009" w14:textId="77777777" w:rsidR="00F5735D" w:rsidRPr="00671CD0" w:rsidRDefault="00F5735D" w:rsidP="00F5735D">
      <w:pPr>
        <w:spacing w:line="240" w:lineRule="auto"/>
      </w:pPr>
    </w:p>
    <w:p w14:paraId="3019A76A" w14:textId="77777777" w:rsidR="00F5735D" w:rsidRPr="00671CD0" w:rsidRDefault="00F5735D" w:rsidP="00F5735D">
      <w:pPr>
        <w:spacing w:line="240" w:lineRule="auto"/>
      </w:pPr>
    </w:p>
    <w:p w14:paraId="633867CB" w14:textId="77777777" w:rsidR="00F5735D" w:rsidRPr="00671CD0" w:rsidRDefault="00F5735D" w:rsidP="00F5735D">
      <w:pPr>
        <w:spacing w:line="240" w:lineRule="auto"/>
      </w:pPr>
    </w:p>
    <w:p w14:paraId="05F2D23B" w14:textId="77777777" w:rsidR="00F5735D" w:rsidRPr="00671CD0" w:rsidRDefault="00F5735D" w:rsidP="00F5735D">
      <w:pPr>
        <w:spacing w:line="240" w:lineRule="auto"/>
      </w:pPr>
    </w:p>
    <w:p w14:paraId="4F77E219" w14:textId="77777777" w:rsidR="00F5735D" w:rsidRPr="00671CD0" w:rsidRDefault="00F5735D" w:rsidP="00F5735D">
      <w:pPr>
        <w:spacing w:line="240" w:lineRule="auto"/>
      </w:pPr>
    </w:p>
    <w:p w14:paraId="4529A98E" w14:textId="77777777" w:rsidR="00F5735D" w:rsidRPr="00671CD0" w:rsidRDefault="00F5735D" w:rsidP="00F5735D">
      <w:pPr>
        <w:spacing w:line="240" w:lineRule="auto"/>
      </w:pPr>
    </w:p>
    <w:p w14:paraId="6A5A8992" w14:textId="77777777" w:rsidR="00F5735D" w:rsidRPr="00671CD0" w:rsidRDefault="00F5735D" w:rsidP="00F5735D"/>
    <w:p w14:paraId="2E5C8FD7" w14:textId="77777777" w:rsidR="007473C8" w:rsidRPr="00671CD0" w:rsidRDefault="007473C8" w:rsidP="00701D50"/>
    <w:p w14:paraId="3006F0DD" w14:textId="77777777" w:rsidR="003B0596" w:rsidRPr="00671CD0" w:rsidRDefault="003B0596" w:rsidP="00701D50"/>
    <w:p w14:paraId="15532C40" w14:textId="77777777" w:rsidR="003B0596" w:rsidRPr="00671CD0" w:rsidRDefault="003B0596" w:rsidP="00701D50"/>
    <w:p w14:paraId="32D53E2F" w14:textId="77777777" w:rsidR="003B0596" w:rsidRPr="00671CD0" w:rsidRDefault="003B0596" w:rsidP="00701D50"/>
    <w:p w14:paraId="39BF6DFC" w14:textId="77777777" w:rsidR="003B0596" w:rsidRPr="00671CD0" w:rsidRDefault="003B0596" w:rsidP="00701D50"/>
    <w:p w14:paraId="7FEB3F60" w14:textId="77777777" w:rsidR="003B0596" w:rsidRPr="00671CD0" w:rsidRDefault="003B0596" w:rsidP="00701D50"/>
    <w:p w14:paraId="7EEB361D" w14:textId="77777777" w:rsidR="003B0596" w:rsidRPr="00671CD0" w:rsidRDefault="008662E1" w:rsidP="00701D50">
      <w:r w:rsidRPr="00671CD0">
        <w:rPr>
          <w:noProof/>
          <w:lang w:eastAsia="en-US"/>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E704F7" w:rsidRPr="004912E5" w:rsidRDefault="00E704F7"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E704F7" w:rsidRPr="00C50D5C" w:rsidRDefault="00E704F7" w:rsidP="003660E7">
                            <w:pPr>
                              <w:pStyle w:val="Metropolialeipteksti"/>
                              <w:tabs>
                                <w:tab w:val="left" w:pos="0"/>
                              </w:tabs>
                              <w:spacing w:line="240" w:lineRule="auto"/>
                              <w:rPr>
                                <w:rFonts w:asciiTheme="majorHAnsi" w:hAnsiTheme="majorHAnsi" w:cs="Tahoma"/>
                                <w:sz w:val="28"/>
                                <w:szCs w:val="28"/>
                              </w:rPr>
                            </w:pPr>
                          </w:p>
                          <w:p w14:paraId="17A5645C" w14:textId="77777777" w:rsidR="00E704F7" w:rsidRPr="00C50D5C" w:rsidRDefault="00E704F7"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E704F7" w:rsidRPr="004912E5" w:rsidRDefault="00E704F7"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E704F7" w:rsidRPr="004912E5" w:rsidRDefault="00E704F7"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E704F7" w:rsidRPr="00C50D5C" w:rsidRDefault="00E704F7" w:rsidP="003660E7">
                      <w:pPr>
                        <w:pStyle w:val="Metropolialeipteksti"/>
                        <w:tabs>
                          <w:tab w:val="left" w:pos="0"/>
                        </w:tabs>
                        <w:spacing w:line="240" w:lineRule="auto"/>
                        <w:rPr>
                          <w:rFonts w:asciiTheme="majorHAnsi" w:hAnsiTheme="majorHAnsi" w:cs="Tahoma"/>
                          <w:sz w:val="28"/>
                          <w:szCs w:val="28"/>
                        </w:rPr>
                      </w:pPr>
                    </w:p>
                    <w:p w14:paraId="17A5645C" w14:textId="77777777" w:rsidR="00E704F7" w:rsidRPr="00C50D5C" w:rsidRDefault="00E704F7"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E704F7" w:rsidRPr="004912E5" w:rsidRDefault="00E704F7"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671CD0" w:rsidRDefault="003B0596" w:rsidP="00701D50"/>
    <w:p w14:paraId="1BA6FBAF" w14:textId="77777777" w:rsidR="003B0596" w:rsidRPr="00671CD0" w:rsidRDefault="003B0596" w:rsidP="00701D50"/>
    <w:p w14:paraId="70123273" w14:textId="77777777" w:rsidR="003B0596" w:rsidRPr="00671CD0" w:rsidRDefault="003B0596" w:rsidP="00701D50"/>
    <w:p w14:paraId="052669BB" w14:textId="77777777" w:rsidR="003B0596" w:rsidRPr="00671CD0" w:rsidRDefault="003B0596" w:rsidP="00701D50"/>
    <w:p w14:paraId="2DB2D977" w14:textId="77777777" w:rsidR="003B0596" w:rsidRPr="00671CD0" w:rsidRDefault="003B0596" w:rsidP="00701D50"/>
    <w:p w14:paraId="414D7C5A" w14:textId="77777777" w:rsidR="003B0596" w:rsidRPr="00671CD0" w:rsidRDefault="003B0596" w:rsidP="00701D50"/>
    <w:p w14:paraId="54A86588" w14:textId="77777777" w:rsidR="003B0596" w:rsidRPr="00671CD0" w:rsidRDefault="003B0596" w:rsidP="00701D50"/>
    <w:p w14:paraId="5B4BEE44" w14:textId="77777777" w:rsidR="00600602" w:rsidRPr="00671CD0" w:rsidRDefault="008662E1" w:rsidP="00701D50">
      <w:pPr>
        <w:sectPr w:rsidR="00600602" w:rsidRPr="00671CD0">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671CD0">
        <w:rPr>
          <w:noProof/>
          <w:lang w:eastAsia="en-US"/>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E704F7" w:rsidRPr="00C50D5C" w:rsidRDefault="00E704F7" w:rsidP="00C50D5C">
                            <w:pPr>
                              <w:pStyle w:val="Titlepage"/>
                              <w:spacing w:line="440" w:lineRule="exact"/>
                            </w:pPr>
                            <w:r w:rsidRPr="00C50D5C">
                              <w:t>Helsinki Metropolia University of Applied Sciences</w:t>
                            </w:r>
                          </w:p>
                          <w:p w14:paraId="2E0AD117" w14:textId="77777777" w:rsidR="00E704F7" w:rsidRPr="00C50D5C" w:rsidRDefault="00E704F7"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E704F7" w:rsidRPr="00C50D5C" w:rsidRDefault="00E704F7"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E704F7" w:rsidRPr="00C50D5C" w:rsidRDefault="00E704F7"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E704F7" w:rsidRPr="00C50D5C" w:rsidRDefault="00E704F7"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E704F7" w:rsidRPr="00430AFA" w:rsidRDefault="00E704F7"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" filled="f" stroked="f">
                <v:textbox inset=",7.2pt,,7.2pt">
                  <w:txbxContent>
                    <w:p w14:paraId="1170C38E" w14:textId="77777777" w:rsidR="00E704F7" w:rsidRPr="00C50D5C" w:rsidRDefault="00E704F7" w:rsidP="00C50D5C">
                      <w:pPr>
                        <w:pStyle w:val="Titlepage"/>
                        <w:spacing w:line="440" w:lineRule="exact"/>
                      </w:pPr>
                      <w:r w:rsidRPr="00C50D5C">
                        <w:t>Helsinki Metropolia University of Applied Sciences</w:t>
                      </w:r>
                    </w:p>
                    <w:p w14:paraId="2E0AD117" w14:textId="77777777" w:rsidR="00E704F7" w:rsidRPr="00C50D5C" w:rsidRDefault="00E704F7"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E704F7" w:rsidRPr="00C50D5C" w:rsidRDefault="00E704F7"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E704F7" w:rsidRPr="00C50D5C" w:rsidRDefault="00E704F7"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E704F7" w:rsidRPr="00C50D5C" w:rsidRDefault="00E704F7"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E704F7" w:rsidRPr="00430AFA" w:rsidRDefault="00E704F7"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671CD0" w14:paraId="7CF4CC3C" w14:textId="77777777">
        <w:trPr>
          <w:trHeight w:hRule="exact" w:val="1531"/>
        </w:trPr>
        <w:tc>
          <w:tcPr>
            <w:tcW w:w="2599" w:type="dxa"/>
            <w:vAlign w:val="center"/>
          </w:tcPr>
          <w:p w14:paraId="0B009B12" w14:textId="77777777" w:rsidR="00600602" w:rsidRPr="00671CD0" w:rsidRDefault="00600602" w:rsidP="000C0180">
            <w:pPr>
              <w:pStyle w:val="Abstract"/>
            </w:pPr>
            <w:r w:rsidRPr="00671CD0">
              <w:lastRenderedPageBreak/>
              <w:t>Author(s)</w:t>
            </w:r>
          </w:p>
          <w:p w14:paraId="3149B863" w14:textId="77777777" w:rsidR="00600602" w:rsidRPr="00671CD0" w:rsidRDefault="00600602" w:rsidP="0011760A">
            <w:pPr>
              <w:pStyle w:val="Abstract"/>
            </w:pPr>
            <w:r w:rsidRPr="00671CD0">
              <w:t>Title</w:t>
            </w:r>
          </w:p>
          <w:p w14:paraId="7433864D" w14:textId="77777777" w:rsidR="00600602" w:rsidRPr="00671CD0" w:rsidRDefault="00600602" w:rsidP="0011760A">
            <w:pPr>
              <w:pStyle w:val="Abstract"/>
            </w:pPr>
          </w:p>
          <w:p w14:paraId="77B43E17" w14:textId="77777777" w:rsidR="00600602" w:rsidRPr="00671CD0" w:rsidRDefault="00600602" w:rsidP="0011760A">
            <w:pPr>
              <w:pStyle w:val="Abstract"/>
            </w:pPr>
            <w:r w:rsidRPr="00671CD0">
              <w:t>Number of Pages</w:t>
            </w:r>
          </w:p>
          <w:p w14:paraId="58BEFDF4" w14:textId="77777777" w:rsidR="00600602" w:rsidRPr="00671CD0" w:rsidRDefault="00600602" w:rsidP="0011760A">
            <w:pPr>
              <w:pStyle w:val="Abstract"/>
            </w:pPr>
            <w:r w:rsidRPr="00671CD0">
              <w:t>Date</w:t>
            </w:r>
          </w:p>
        </w:tc>
        <w:tc>
          <w:tcPr>
            <w:tcW w:w="6462" w:type="dxa"/>
            <w:gridSpan w:val="2"/>
            <w:vAlign w:val="center"/>
          </w:tcPr>
          <w:p w14:paraId="32214E63" w14:textId="77777777" w:rsidR="00600602" w:rsidRPr="00671CD0" w:rsidRDefault="00DC158F" w:rsidP="0011760A">
            <w:pPr>
              <w:pStyle w:val="Abstract"/>
            </w:pPr>
            <w:r w:rsidRPr="00671CD0">
              <w:t>Balázs Dénes Kovács</w:t>
            </w:r>
          </w:p>
          <w:p w14:paraId="42C8F026" w14:textId="77777777" w:rsidR="00600602" w:rsidRPr="00671CD0" w:rsidRDefault="00DC158F" w:rsidP="0011760A">
            <w:pPr>
              <w:pStyle w:val="Abstract"/>
            </w:pPr>
            <w:r w:rsidRPr="00671CD0">
              <w:t>Unity Editor Tools Development</w:t>
            </w:r>
          </w:p>
          <w:p w14:paraId="31B1C6E2" w14:textId="77777777" w:rsidR="00600602" w:rsidRPr="00671CD0" w:rsidRDefault="00600602" w:rsidP="0011760A">
            <w:pPr>
              <w:pStyle w:val="Abstract"/>
            </w:pPr>
          </w:p>
          <w:p w14:paraId="0C27A738" w14:textId="77777777" w:rsidR="00600602" w:rsidRPr="00671CD0" w:rsidRDefault="00600602" w:rsidP="0011760A">
            <w:pPr>
              <w:pStyle w:val="Abstract"/>
            </w:pPr>
            <w:r w:rsidRPr="00671CD0">
              <w:t xml:space="preserve">xx pages + x appendices </w:t>
            </w:r>
          </w:p>
          <w:p w14:paraId="6846BE06" w14:textId="77777777" w:rsidR="00600602" w:rsidRPr="00671CD0" w:rsidRDefault="00427D8D" w:rsidP="00427D8D">
            <w:pPr>
              <w:pStyle w:val="Abstract"/>
            </w:pPr>
            <w:r w:rsidRPr="00671CD0">
              <w:t>14</w:t>
            </w:r>
            <w:r w:rsidR="00840B39" w:rsidRPr="00671CD0">
              <w:t xml:space="preserve"> </w:t>
            </w:r>
            <w:r w:rsidRPr="00671CD0">
              <w:t>July</w:t>
            </w:r>
            <w:r w:rsidR="00840B39" w:rsidRPr="00671CD0">
              <w:t xml:space="preserve"> 2016</w:t>
            </w:r>
          </w:p>
        </w:tc>
      </w:tr>
      <w:tr w:rsidR="00600602" w:rsidRPr="00671CD0" w14:paraId="0588E267" w14:textId="77777777">
        <w:trPr>
          <w:trHeight w:val="454"/>
        </w:trPr>
        <w:tc>
          <w:tcPr>
            <w:tcW w:w="2599" w:type="dxa"/>
            <w:vAlign w:val="center"/>
          </w:tcPr>
          <w:p w14:paraId="564C14C1" w14:textId="77777777" w:rsidR="00600602" w:rsidRPr="00671CD0" w:rsidRDefault="00600602" w:rsidP="0011760A">
            <w:pPr>
              <w:pStyle w:val="Abstract"/>
            </w:pPr>
            <w:r w:rsidRPr="00671CD0">
              <w:t>Degree</w:t>
            </w:r>
          </w:p>
        </w:tc>
        <w:tc>
          <w:tcPr>
            <w:tcW w:w="6462" w:type="dxa"/>
            <w:gridSpan w:val="2"/>
            <w:vAlign w:val="center"/>
          </w:tcPr>
          <w:p w14:paraId="3FC50CCD" w14:textId="77777777" w:rsidR="00600602" w:rsidRPr="00671CD0" w:rsidRDefault="00430AFA" w:rsidP="0011760A">
            <w:pPr>
              <w:pStyle w:val="Abstract"/>
            </w:pPr>
            <w:r w:rsidRPr="00671CD0">
              <w:t>Bachelor of Engineering</w:t>
            </w:r>
          </w:p>
        </w:tc>
      </w:tr>
      <w:tr w:rsidR="00600602" w:rsidRPr="00671CD0" w14:paraId="0B929313" w14:textId="77777777">
        <w:trPr>
          <w:trHeight w:val="454"/>
        </w:trPr>
        <w:tc>
          <w:tcPr>
            <w:tcW w:w="2599" w:type="dxa"/>
            <w:vAlign w:val="center"/>
          </w:tcPr>
          <w:p w14:paraId="6F62394B" w14:textId="77777777" w:rsidR="00600602" w:rsidRPr="00671CD0" w:rsidRDefault="00600602" w:rsidP="0011760A">
            <w:pPr>
              <w:pStyle w:val="Abstract"/>
            </w:pPr>
            <w:r w:rsidRPr="00671CD0">
              <w:t>Degree Programme</w:t>
            </w:r>
          </w:p>
        </w:tc>
        <w:tc>
          <w:tcPr>
            <w:tcW w:w="6462" w:type="dxa"/>
            <w:gridSpan w:val="2"/>
            <w:vAlign w:val="center"/>
          </w:tcPr>
          <w:p w14:paraId="263CF513" w14:textId="77777777" w:rsidR="00600602" w:rsidRPr="00671CD0" w:rsidRDefault="00430AFA" w:rsidP="0011760A">
            <w:pPr>
              <w:pStyle w:val="Abstract"/>
            </w:pPr>
            <w:r w:rsidRPr="00671CD0">
              <w:t>Information Technology</w:t>
            </w:r>
          </w:p>
        </w:tc>
      </w:tr>
      <w:tr w:rsidR="00600602" w:rsidRPr="00671CD0" w14:paraId="1C1895E8" w14:textId="77777777">
        <w:trPr>
          <w:trHeight w:val="454"/>
        </w:trPr>
        <w:tc>
          <w:tcPr>
            <w:tcW w:w="2599" w:type="dxa"/>
            <w:vAlign w:val="center"/>
          </w:tcPr>
          <w:p w14:paraId="11210A16" w14:textId="77777777" w:rsidR="00600602" w:rsidRPr="00671CD0" w:rsidRDefault="00600602" w:rsidP="0011760A">
            <w:pPr>
              <w:pStyle w:val="Abstract"/>
            </w:pPr>
            <w:r w:rsidRPr="00671CD0">
              <w:t>Specialisation option</w:t>
            </w:r>
          </w:p>
        </w:tc>
        <w:tc>
          <w:tcPr>
            <w:tcW w:w="6462" w:type="dxa"/>
            <w:gridSpan w:val="2"/>
            <w:vAlign w:val="center"/>
          </w:tcPr>
          <w:p w14:paraId="3B8C9ABA" w14:textId="77777777" w:rsidR="00600602" w:rsidRPr="00671CD0" w:rsidRDefault="00430AFA" w:rsidP="0011760A">
            <w:pPr>
              <w:pStyle w:val="Abstract"/>
            </w:pPr>
            <w:r w:rsidRPr="00671CD0">
              <w:t>Software Engineering</w:t>
            </w:r>
          </w:p>
        </w:tc>
      </w:tr>
      <w:tr w:rsidR="00600602" w:rsidRPr="00671CD0" w14:paraId="5A5C72B7" w14:textId="77777777">
        <w:trPr>
          <w:trHeight w:val="794"/>
        </w:trPr>
        <w:tc>
          <w:tcPr>
            <w:tcW w:w="2599" w:type="dxa"/>
            <w:vAlign w:val="center"/>
          </w:tcPr>
          <w:p w14:paraId="763BB1EE" w14:textId="77777777" w:rsidR="00600602" w:rsidRPr="00671CD0" w:rsidRDefault="00600602" w:rsidP="0011760A">
            <w:pPr>
              <w:pStyle w:val="Abstract"/>
            </w:pPr>
            <w:r w:rsidRPr="00671CD0">
              <w:t>Instructor(s)</w:t>
            </w:r>
          </w:p>
          <w:p w14:paraId="6B25F0B1" w14:textId="77777777" w:rsidR="00600602" w:rsidRPr="00671CD0" w:rsidRDefault="00600602" w:rsidP="0011760A">
            <w:pPr>
              <w:pStyle w:val="Abstract"/>
            </w:pPr>
          </w:p>
        </w:tc>
        <w:tc>
          <w:tcPr>
            <w:tcW w:w="6462" w:type="dxa"/>
            <w:gridSpan w:val="2"/>
            <w:vAlign w:val="center"/>
          </w:tcPr>
          <w:p w14:paraId="298FB29C" w14:textId="77777777" w:rsidR="00600602" w:rsidRPr="00671CD0" w:rsidRDefault="006A02A1" w:rsidP="0011760A">
            <w:pPr>
              <w:pStyle w:val="Abstract"/>
            </w:pPr>
            <w:r w:rsidRPr="00671CD0">
              <w:t>Juho Iso-Markku</w:t>
            </w:r>
            <w:r w:rsidR="00600602" w:rsidRPr="00671CD0">
              <w:t>, Title (for example: Project Manager)</w:t>
            </w:r>
          </w:p>
          <w:p w14:paraId="08C3CB57" w14:textId="77777777" w:rsidR="00600602" w:rsidRPr="00671CD0" w:rsidRDefault="006A02A1" w:rsidP="0011760A">
            <w:pPr>
              <w:pStyle w:val="Abstract"/>
            </w:pPr>
            <w:r w:rsidRPr="00671CD0">
              <w:t>Antti Laiho</w:t>
            </w:r>
            <w:r w:rsidR="00600602" w:rsidRPr="00671CD0">
              <w:t>, Title (for example: Principal Lecturer)</w:t>
            </w:r>
          </w:p>
        </w:tc>
      </w:tr>
      <w:tr w:rsidR="00600602" w:rsidRPr="00671CD0" w14:paraId="2A24FDD8" w14:textId="77777777">
        <w:tc>
          <w:tcPr>
            <w:tcW w:w="9061" w:type="dxa"/>
            <w:gridSpan w:val="3"/>
            <w:tcMar>
              <w:top w:w="108" w:type="dxa"/>
              <w:left w:w="108" w:type="dxa"/>
              <w:bottom w:w="108" w:type="dxa"/>
              <w:right w:w="108" w:type="dxa"/>
            </w:tcMar>
          </w:tcPr>
          <w:p w14:paraId="27A9B378" w14:textId="77777777" w:rsidR="00600602" w:rsidRPr="00671CD0" w:rsidRDefault="00600602" w:rsidP="0011760A">
            <w:pPr>
              <w:pStyle w:val="Abstract"/>
            </w:pPr>
          </w:p>
          <w:p w14:paraId="3456C608" w14:textId="77777777" w:rsidR="00600602" w:rsidRPr="00671CD0" w:rsidRDefault="00600602" w:rsidP="0011760A">
            <w:pPr>
              <w:pStyle w:val="Abstract"/>
            </w:pPr>
          </w:p>
          <w:p w14:paraId="7FF7E6A9" w14:textId="77777777" w:rsidR="00600602" w:rsidRPr="00671CD0" w:rsidRDefault="00600602" w:rsidP="0011760A">
            <w:pPr>
              <w:pStyle w:val="Abstract"/>
            </w:pPr>
          </w:p>
          <w:p w14:paraId="6458E5B7" w14:textId="77777777" w:rsidR="00600602" w:rsidRPr="00671CD0" w:rsidRDefault="00600602" w:rsidP="0011760A">
            <w:pPr>
              <w:pStyle w:val="Abstract"/>
            </w:pPr>
          </w:p>
          <w:p w14:paraId="4171954B" w14:textId="77777777" w:rsidR="00600602" w:rsidRPr="00671CD0" w:rsidRDefault="00600602" w:rsidP="0011760A">
            <w:pPr>
              <w:pStyle w:val="Abstract"/>
            </w:pPr>
          </w:p>
          <w:p w14:paraId="3D7922BB" w14:textId="77777777" w:rsidR="00600602" w:rsidRPr="00671CD0" w:rsidRDefault="00600602" w:rsidP="0011760A">
            <w:pPr>
              <w:pStyle w:val="Abstract"/>
            </w:pPr>
          </w:p>
          <w:p w14:paraId="6B363A85" w14:textId="77777777" w:rsidR="00600602" w:rsidRPr="00671CD0" w:rsidRDefault="00600602" w:rsidP="0011760A">
            <w:pPr>
              <w:pStyle w:val="Abstract"/>
            </w:pPr>
          </w:p>
          <w:p w14:paraId="1A6FF150" w14:textId="77777777" w:rsidR="00600602" w:rsidRPr="00671CD0" w:rsidRDefault="00600602" w:rsidP="0011760A">
            <w:pPr>
              <w:pStyle w:val="Abstract"/>
            </w:pPr>
          </w:p>
          <w:p w14:paraId="53893A3E" w14:textId="77777777" w:rsidR="00600602" w:rsidRPr="00671CD0" w:rsidRDefault="00600602" w:rsidP="0011760A">
            <w:pPr>
              <w:pStyle w:val="Abstract"/>
            </w:pPr>
          </w:p>
          <w:p w14:paraId="528C2E7F" w14:textId="77777777" w:rsidR="00600602" w:rsidRPr="00671CD0" w:rsidRDefault="00600602" w:rsidP="0011760A">
            <w:pPr>
              <w:pStyle w:val="Abstract"/>
            </w:pPr>
          </w:p>
          <w:p w14:paraId="66E08D09" w14:textId="77777777" w:rsidR="00600602" w:rsidRPr="00671CD0" w:rsidRDefault="00600602" w:rsidP="0011760A">
            <w:pPr>
              <w:pStyle w:val="Abstract"/>
            </w:pPr>
          </w:p>
          <w:p w14:paraId="4F8F7660" w14:textId="77777777" w:rsidR="00600602" w:rsidRPr="00671CD0" w:rsidRDefault="00600602" w:rsidP="0011760A">
            <w:pPr>
              <w:pStyle w:val="Abstract"/>
            </w:pPr>
          </w:p>
          <w:p w14:paraId="4DBD0E20" w14:textId="77777777" w:rsidR="00600602" w:rsidRPr="00671CD0" w:rsidRDefault="00600602" w:rsidP="0011760A">
            <w:pPr>
              <w:pStyle w:val="Abstract"/>
            </w:pPr>
          </w:p>
          <w:p w14:paraId="68D3C5E0" w14:textId="77777777" w:rsidR="00600602" w:rsidRPr="00671CD0" w:rsidRDefault="00600602" w:rsidP="0011760A">
            <w:pPr>
              <w:pStyle w:val="Abstract"/>
            </w:pPr>
          </w:p>
          <w:p w14:paraId="1F5B23EE" w14:textId="77777777" w:rsidR="00600602" w:rsidRPr="00671CD0" w:rsidRDefault="00600602" w:rsidP="0011760A">
            <w:pPr>
              <w:pStyle w:val="Abstract"/>
            </w:pPr>
          </w:p>
          <w:p w14:paraId="067E171D" w14:textId="77777777" w:rsidR="00600602" w:rsidRPr="00671CD0" w:rsidRDefault="00600602" w:rsidP="0011760A">
            <w:pPr>
              <w:pStyle w:val="Abstract"/>
            </w:pPr>
          </w:p>
          <w:p w14:paraId="2E49691C" w14:textId="77777777" w:rsidR="00600602" w:rsidRPr="00671CD0" w:rsidRDefault="00600602" w:rsidP="0011760A">
            <w:pPr>
              <w:pStyle w:val="Abstract"/>
            </w:pPr>
          </w:p>
          <w:p w14:paraId="51522C24" w14:textId="77777777" w:rsidR="00600602" w:rsidRPr="00671CD0" w:rsidRDefault="00600602" w:rsidP="0011760A">
            <w:pPr>
              <w:pStyle w:val="Abstract"/>
            </w:pPr>
          </w:p>
          <w:p w14:paraId="58743A2B" w14:textId="77777777" w:rsidR="00600602" w:rsidRPr="00671CD0" w:rsidRDefault="00600602" w:rsidP="0011760A">
            <w:pPr>
              <w:pStyle w:val="Abstract"/>
            </w:pPr>
          </w:p>
          <w:p w14:paraId="7DE85C55" w14:textId="77777777" w:rsidR="00600602" w:rsidRPr="00671CD0" w:rsidRDefault="00600602" w:rsidP="0011760A">
            <w:pPr>
              <w:pStyle w:val="Abstract"/>
            </w:pPr>
          </w:p>
          <w:p w14:paraId="562B2B7A" w14:textId="77777777" w:rsidR="00600602" w:rsidRPr="00671CD0" w:rsidRDefault="00600602" w:rsidP="0011760A">
            <w:pPr>
              <w:pStyle w:val="Abstract"/>
            </w:pPr>
          </w:p>
          <w:p w14:paraId="512FD83D" w14:textId="77777777" w:rsidR="00600602" w:rsidRPr="00671CD0" w:rsidRDefault="00600602" w:rsidP="0011760A">
            <w:pPr>
              <w:pStyle w:val="Abstract"/>
            </w:pPr>
          </w:p>
          <w:p w14:paraId="33876BBC" w14:textId="77777777" w:rsidR="00600602" w:rsidRPr="00671CD0" w:rsidRDefault="00600602" w:rsidP="0011760A">
            <w:pPr>
              <w:pStyle w:val="Abstract"/>
            </w:pPr>
          </w:p>
          <w:p w14:paraId="6D3CE163" w14:textId="77777777" w:rsidR="00600602" w:rsidRPr="00671CD0" w:rsidRDefault="00600602" w:rsidP="0011760A">
            <w:pPr>
              <w:pStyle w:val="Abstract"/>
            </w:pPr>
          </w:p>
          <w:p w14:paraId="539F87DA" w14:textId="77777777" w:rsidR="00600602" w:rsidRPr="00671CD0" w:rsidRDefault="00600602" w:rsidP="0011760A">
            <w:pPr>
              <w:pStyle w:val="Abstract"/>
            </w:pPr>
          </w:p>
          <w:p w14:paraId="2A2B9DD3" w14:textId="77777777" w:rsidR="00600602" w:rsidRPr="00671CD0" w:rsidRDefault="00600602" w:rsidP="0011760A">
            <w:pPr>
              <w:pStyle w:val="Abstract"/>
            </w:pPr>
          </w:p>
          <w:p w14:paraId="66526325" w14:textId="77777777" w:rsidR="00600602" w:rsidRPr="00671CD0" w:rsidRDefault="00600602" w:rsidP="0011760A">
            <w:pPr>
              <w:pStyle w:val="Abstract"/>
            </w:pPr>
          </w:p>
          <w:p w14:paraId="01B264D4" w14:textId="77777777" w:rsidR="00600602" w:rsidRPr="00671CD0" w:rsidRDefault="00600602" w:rsidP="0011760A">
            <w:pPr>
              <w:pStyle w:val="Abstract"/>
            </w:pPr>
          </w:p>
          <w:p w14:paraId="33D2B916" w14:textId="77777777" w:rsidR="00600602" w:rsidRPr="00671CD0" w:rsidRDefault="00600602" w:rsidP="0011760A">
            <w:pPr>
              <w:pStyle w:val="Abstract"/>
            </w:pPr>
          </w:p>
          <w:p w14:paraId="361350F2" w14:textId="77777777" w:rsidR="00600602" w:rsidRPr="00671CD0" w:rsidRDefault="00600602" w:rsidP="0011760A">
            <w:pPr>
              <w:pStyle w:val="Abstract"/>
            </w:pPr>
          </w:p>
          <w:p w14:paraId="1E151721" w14:textId="77777777" w:rsidR="00600602" w:rsidRPr="00671CD0" w:rsidRDefault="00600602" w:rsidP="0011760A">
            <w:pPr>
              <w:pStyle w:val="Abstract"/>
            </w:pPr>
          </w:p>
        </w:tc>
      </w:tr>
      <w:tr w:rsidR="00600602" w:rsidRPr="00671CD0" w14:paraId="13E93ED5" w14:textId="77777777">
        <w:tc>
          <w:tcPr>
            <w:tcW w:w="2880" w:type="dxa"/>
            <w:gridSpan w:val="2"/>
          </w:tcPr>
          <w:p w14:paraId="682B0B6D" w14:textId="77777777" w:rsidR="00600602" w:rsidRPr="00671CD0" w:rsidRDefault="00600602" w:rsidP="002C2E64">
            <w:pPr>
              <w:pStyle w:val="Abstract"/>
            </w:pPr>
            <w:r w:rsidRPr="00671CD0">
              <w:t>Keywords</w:t>
            </w:r>
          </w:p>
        </w:tc>
        <w:tc>
          <w:tcPr>
            <w:tcW w:w="6181" w:type="dxa"/>
          </w:tcPr>
          <w:p w14:paraId="56624B22" w14:textId="77777777" w:rsidR="00600602" w:rsidRPr="00671CD0" w:rsidRDefault="00600602" w:rsidP="002C2E64">
            <w:pPr>
              <w:pStyle w:val="Abstract"/>
            </w:pPr>
          </w:p>
        </w:tc>
      </w:tr>
    </w:tbl>
    <w:p w14:paraId="761C1EEF" w14:textId="77777777" w:rsidR="00600602" w:rsidRPr="00671CD0" w:rsidRDefault="00600602" w:rsidP="00701D50">
      <w:pPr>
        <w:sectPr w:rsidR="00600602" w:rsidRPr="00671CD0">
          <w:headerReference w:type="default" r:id="rId12"/>
          <w:pgSz w:w="11906" w:h="16838" w:code="9"/>
          <w:pgMar w:top="1134" w:right="1134" w:bottom="1701" w:left="2268" w:header="567" w:footer="567" w:gutter="0"/>
          <w:cols w:space="708"/>
          <w:docGrid w:linePitch="360"/>
        </w:sectPr>
      </w:pPr>
    </w:p>
    <w:p w14:paraId="2FDBA173" w14:textId="77777777" w:rsidR="00600602" w:rsidRPr="00671CD0" w:rsidRDefault="00600602" w:rsidP="00701D50"/>
    <w:p w14:paraId="17CD7E8A" w14:textId="77777777" w:rsidR="00600602" w:rsidRPr="00671CD0" w:rsidRDefault="00977324" w:rsidP="00BE1066">
      <w:pPr>
        <w:pStyle w:val="BodyText1"/>
        <w:rPr>
          <w:b/>
          <w:lang w:val="en-US"/>
        </w:rPr>
      </w:pPr>
      <w:r w:rsidRPr="00671CD0">
        <w:rPr>
          <w:b/>
          <w:lang w:val="en-US"/>
        </w:rPr>
        <w:t>Contents</w:t>
      </w:r>
    </w:p>
    <w:p w14:paraId="417C2BBB" w14:textId="77777777" w:rsidR="00600602" w:rsidRPr="00671CD0" w:rsidRDefault="00600602" w:rsidP="00BE1066">
      <w:pPr>
        <w:pStyle w:val="BodyText1"/>
        <w:rPr>
          <w:lang w:val="en-US"/>
        </w:rPr>
      </w:pPr>
    </w:p>
    <w:p w14:paraId="223337D0" w14:textId="77777777" w:rsidR="00935E3C" w:rsidRDefault="00054353">
      <w:pPr>
        <w:pStyle w:val="TOC1"/>
        <w:tabs>
          <w:tab w:val="left" w:pos="397"/>
        </w:tabs>
        <w:rPr>
          <w:rFonts w:eastAsiaTheme="minorEastAsia" w:cstheme="minorBidi"/>
          <w:sz w:val="24"/>
          <w:szCs w:val="24"/>
          <w:lang w:val="en-US"/>
        </w:rPr>
      </w:pPr>
      <w:r w:rsidRPr="00671CD0">
        <w:rPr>
          <w:b/>
          <w:noProof w:val="0"/>
          <w:lang w:val="en-US"/>
        </w:rPr>
        <w:fldChar w:fldCharType="begin"/>
      </w:r>
      <w:r w:rsidR="007579B9" w:rsidRPr="00671CD0">
        <w:rPr>
          <w:b/>
          <w:noProof w:val="0"/>
          <w:lang w:val="en-US"/>
        </w:rPr>
        <w:instrText xml:space="preserve"> TOC \o "1-3" \h \z \u </w:instrText>
      </w:r>
      <w:r w:rsidRPr="00671CD0">
        <w:rPr>
          <w:b/>
          <w:noProof w:val="0"/>
          <w:lang w:val="en-US"/>
        </w:rPr>
        <w:fldChar w:fldCharType="separate"/>
      </w:r>
      <w:hyperlink w:anchor="_Toc456346394" w:history="1">
        <w:r w:rsidR="00935E3C" w:rsidRPr="00AA18FD">
          <w:rPr>
            <w:rStyle w:val="Hyperlink"/>
            <w:lang w:val="en-US"/>
          </w:rPr>
          <w:t>1</w:t>
        </w:r>
        <w:r w:rsidR="00935E3C">
          <w:rPr>
            <w:rFonts w:eastAsiaTheme="minorEastAsia" w:cstheme="minorBidi"/>
            <w:sz w:val="24"/>
            <w:szCs w:val="24"/>
            <w:lang w:val="en-US"/>
          </w:rPr>
          <w:tab/>
        </w:r>
        <w:r w:rsidR="00935E3C" w:rsidRPr="00AA18FD">
          <w:rPr>
            <w:rStyle w:val="Hyperlink"/>
            <w:lang w:val="en-US"/>
          </w:rPr>
          <w:t>Introduction</w:t>
        </w:r>
        <w:r w:rsidR="00935E3C">
          <w:rPr>
            <w:webHidden/>
          </w:rPr>
          <w:tab/>
        </w:r>
        <w:r w:rsidR="00935E3C">
          <w:rPr>
            <w:webHidden/>
          </w:rPr>
          <w:fldChar w:fldCharType="begin"/>
        </w:r>
        <w:r w:rsidR="00935E3C">
          <w:rPr>
            <w:webHidden/>
          </w:rPr>
          <w:instrText xml:space="preserve"> PAGEREF _Toc456346394 \h </w:instrText>
        </w:r>
        <w:r w:rsidR="00935E3C">
          <w:rPr>
            <w:webHidden/>
          </w:rPr>
        </w:r>
        <w:r w:rsidR="00935E3C">
          <w:rPr>
            <w:webHidden/>
          </w:rPr>
          <w:fldChar w:fldCharType="separate"/>
        </w:r>
        <w:r w:rsidR="00B727C3">
          <w:rPr>
            <w:webHidden/>
          </w:rPr>
          <w:t>1</w:t>
        </w:r>
        <w:r w:rsidR="00935E3C">
          <w:rPr>
            <w:webHidden/>
          </w:rPr>
          <w:fldChar w:fldCharType="end"/>
        </w:r>
      </w:hyperlink>
    </w:p>
    <w:p w14:paraId="21F0EB33" w14:textId="77777777" w:rsidR="00935E3C" w:rsidRDefault="00935E3C">
      <w:pPr>
        <w:pStyle w:val="TOC1"/>
        <w:tabs>
          <w:tab w:val="left" w:pos="397"/>
        </w:tabs>
        <w:rPr>
          <w:rFonts w:eastAsiaTheme="minorEastAsia" w:cstheme="minorBidi"/>
          <w:sz w:val="24"/>
          <w:szCs w:val="24"/>
          <w:lang w:val="en-US"/>
        </w:rPr>
      </w:pPr>
      <w:hyperlink w:anchor="_Toc456346395" w:history="1">
        <w:r w:rsidRPr="00AA18FD">
          <w:rPr>
            <w:rStyle w:val="Hyperlink"/>
            <w:lang w:val="en-US"/>
          </w:rPr>
          <w:t>2</w:t>
        </w:r>
        <w:r>
          <w:rPr>
            <w:rFonts w:eastAsiaTheme="minorEastAsia" w:cstheme="minorBidi"/>
            <w:sz w:val="24"/>
            <w:szCs w:val="24"/>
            <w:lang w:val="en-US"/>
          </w:rPr>
          <w:tab/>
        </w:r>
        <w:r w:rsidRPr="00AA18FD">
          <w:rPr>
            <w:rStyle w:val="Hyperlink"/>
            <w:lang w:val="en-US"/>
          </w:rPr>
          <w:t>Custom Game Engine Tools</w:t>
        </w:r>
        <w:r>
          <w:rPr>
            <w:webHidden/>
          </w:rPr>
          <w:tab/>
        </w:r>
        <w:r>
          <w:rPr>
            <w:webHidden/>
          </w:rPr>
          <w:fldChar w:fldCharType="begin"/>
        </w:r>
        <w:r>
          <w:rPr>
            <w:webHidden/>
          </w:rPr>
          <w:instrText xml:space="preserve"> PAGEREF _Toc456346395 \h </w:instrText>
        </w:r>
        <w:r>
          <w:rPr>
            <w:webHidden/>
          </w:rPr>
        </w:r>
        <w:r>
          <w:rPr>
            <w:webHidden/>
          </w:rPr>
          <w:fldChar w:fldCharType="separate"/>
        </w:r>
        <w:r w:rsidR="00B727C3">
          <w:rPr>
            <w:webHidden/>
          </w:rPr>
          <w:t>1</w:t>
        </w:r>
        <w:r>
          <w:rPr>
            <w:webHidden/>
          </w:rPr>
          <w:fldChar w:fldCharType="end"/>
        </w:r>
      </w:hyperlink>
    </w:p>
    <w:p w14:paraId="327BC5B1" w14:textId="77777777" w:rsidR="00935E3C" w:rsidRDefault="00935E3C">
      <w:pPr>
        <w:pStyle w:val="TOC2"/>
        <w:rPr>
          <w:rFonts w:eastAsiaTheme="minorEastAsia" w:cstheme="minorBidi"/>
          <w:noProof/>
          <w:sz w:val="24"/>
          <w:szCs w:val="24"/>
          <w:lang w:val="en-US"/>
        </w:rPr>
      </w:pPr>
      <w:hyperlink w:anchor="_Toc456346396" w:history="1">
        <w:r w:rsidRPr="00AA18FD">
          <w:rPr>
            <w:rStyle w:val="Hyperlink"/>
            <w:noProof/>
            <w:lang w:val="en-US"/>
          </w:rPr>
          <w:t>2.1</w:t>
        </w:r>
        <w:r>
          <w:rPr>
            <w:rFonts w:eastAsiaTheme="minorEastAsia" w:cstheme="minorBidi"/>
            <w:noProof/>
            <w:sz w:val="24"/>
            <w:szCs w:val="24"/>
            <w:lang w:val="en-US"/>
          </w:rPr>
          <w:tab/>
        </w:r>
        <w:r w:rsidRPr="00AA18FD">
          <w:rPr>
            <w:rStyle w:val="Hyperlink"/>
            <w:noProof/>
            <w:lang w:val="en-US"/>
          </w:rPr>
          <w:t>History of Custom Tools in Game Development</w:t>
        </w:r>
        <w:r>
          <w:rPr>
            <w:noProof/>
            <w:webHidden/>
          </w:rPr>
          <w:tab/>
        </w:r>
        <w:r>
          <w:rPr>
            <w:noProof/>
            <w:webHidden/>
          </w:rPr>
          <w:fldChar w:fldCharType="begin"/>
        </w:r>
        <w:r>
          <w:rPr>
            <w:noProof/>
            <w:webHidden/>
          </w:rPr>
          <w:instrText xml:space="preserve"> PAGEREF _Toc456346396 \h </w:instrText>
        </w:r>
        <w:r>
          <w:rPr>
            <w:noProof/>
            <w:webHidden/>
          </w:rPr>
        </w:r>
        <w:r>
          <w:rPr>
            <w:noProof/>
            <w:webHidden/>
          </w:rPr>
          <w:fldChar w:fldCharType="separate"/>
        </w:r>
        <w:r w:rsidR="00B727C3">
          <w:rPr>
            <w:noProof/>
            <w:webHidden/>
          </w:rPr>
          <w:t>1</w:t>
        </w:r>
        <w:r>
          <w:rPr>
            <w:noProof/>
            <w:webHidden/>
          </w:rPr>
          <w:fldChar w:fldCharType="end"/>
        </w:r>
      </w:hyperlink>
    </w:p>
    <w:p w14:paraId="515BD9B0" w14:textId="77777777" w:rsidR="00935E3C" w:rsidRDefault="00935E3C">
      <w:pPr>
        <w:pStyle w:val="TOC2"/>
        <w:rPr>
          <w:rFonts w:eastAsiaTheme="minorEastAsia" w:cstheme="minorBidi"/>
          <w:noProof/>
          <w:sz w:val="24"/>
          <w:szCs w:val="24"/>
          <w:lang w:val="en-US"/>
        </w:rPr>
      </w:pPr>
      <w:hyperlink w:anchor="_Toc456346397" w:history="1">
        <w:r w:rsidRPr="00AA18FD">
          <w:rPr>
            <w:rStyle w:val="Hyperlink"/>
            <w:noProof/>
            <w:lang w:val="en-US"/>
          </w:rPr>
          <w:t>2.2</w:t>
        </w:r>
        <w:r>
          <w:rPr>
            <w:rFonts w:eastAsiaTheme="minorEastAsia" w:cstheme="minorBidi"/>
            <w:noProof/>
            <w:sz w:val="24"/>
            <w:szCs w:val="24"/>
            <w:lang w:val="en-US"/>
          </w:rPr>
          <w:tab/>
        </w:r>
        <w:r w:rsidRPr="00AA18FD">
          <w:rPr>
            <w:rStyle w:val="Hyperlink"/>
            <w:noProof/>
            <w:lang w:val="en-US"/>
          </w:rPr>
          <w:t>Avatar Customization</w:t>
        </w:r>
        <w:r>
          <w:rPr>
            <w:noProof/>
            <w:webHidden/>
          </w:rPr>
          <w:tab/>
        </w:r>
        <w:r>
          <w:rPr>
            <w:noProof/>
            <w:webHidden/>
          </w:rPr>
          <w:fldChar w:fldCharType="begin"/>
        </w:r>
        <w:r>
          <w:rPr>
            <w:noProof/>
            <w:webHidden/>
          </w:rPr>
          <w:instrText xml:space="preserve"> PAGEREF _Toc456346397 \h </w:instrText>
        </w:r>
        <w:r>
          <w:rPr>
            <w:noProof/>
            <w:webHidden/>
          </w:rPr>
        </w:r>
        <w:r>
          <w:rPr>
            <w:noProof/>
            <w:webHidden/>
          </w:rPr>
          <w:fldChar w:fldCharType="separate"/>
        </w:r>
        <w:r w:rsidR="00B727C3">
          <w:rPr>
            <w:noProof/>
            <w:webHidden/>
          </w:rPr>
          <w:t>4</w:t>
        </w:r>
        <w:r>
          <w:rPr>
            <w:noProof/>
            <w:webHidden/>
          </w:rPr>
          <w:fldChar w:fldCharType="end"/>
        </w:r>
      </w:hyperlink>
    </w:p>
    <w:p w14:paraId="4BBB0C3B" w14:textId="77777777" w:rsidR="00935E3C" w:rsidRDefault="00935E3C">
      <w:pPr>
        <w:pStyle w:val="TOC2"/>
        <w:rPr>
          <w:rFonts w:eastAsiaTheme="minorEastAsia" w:cstheme="minorBidi"/>
          <w:noProof/>
          <w:sz w:val="24"/>
          <w:szCs w:val="24"/>
          <w:lang w:val="en-US"/>
        </w:rPr>
      </w:pPr>
      <w:hyperlink w:anchor="_Toc456346398" w:history="1">
        <w:r w:rsidRPr="00AA18FD">
          <w:rPr>
            <w:rStyle w:val="Hyperlink"/>
            <w:noProof/>
            <w:lang w:val="en-US"/>
          </w:rPr>
          <w:t>2.3</w:t>
        </w:r>
        <w:r>
          <w:rPr>
            <w:rFonts w:eastAsiaTheme="minorEastAsia" w:cstheme="minorBidi"/>
            <w:noProof/>
            <w:sz w:val="24"/>
            <w:szCs w:val="24"/>
            <w:lang w:val="en-US"/>
          </w:rPr>
          <w:tab/>
        </w:r>
        <w:r w:rsidRPr="00AA18FD">
          <w:rPr>
            <w:rStyle w:val="Hyperlink"/>
            <w:noProof/>
            <w:lang w:val="en-US"/>
          </w:rPr>
          <w:t>Unity Editor Scripting</w:t>
        </w:r>
        <w:r>
          <w:rPr>
            <w:noProof/>
            <w:webHidden/>
          </w:rPr>
          <w:tab/>
        </w:r>
        <w:r>
          <w:rPr>
            <w:noProof/>
            <w:webHidden/>
          </w:rPr>
          <w:fldChar w:fldCharType="begin"/>
        </w:r>
        <w:r>
          <w:rPr>
            <w:noProof/>
            <w:webHidden/>
          </w:rPr>
          <w:instrText xml:space="preserve"> PAGEREF _Toc456346398 \h </w:instrText>
        </w:r>
        <w:r>
          <w:rPr>
            <w:noProof/>
            <w:webHidden/>
          </w:rPr>
        </w:r>
        <w:r>
          <w:rPr>
            <w:noProof/>
            <w:webHidden/>
          </w:rPr>
          <w:fldChar w:fldCharType="separate"/>
        </w:r>
        <w:r w:rsidR="00B727C3">
          <w:rPr>
            <w:noProof/>
            <w:webHidden/>
          </w:rPr>
          <w:t>6</w:t>
        </w:r>
        <w:r>
          <w:rPr>
            <w:noProof/>
            <w:webHidden/>
          </w:rPr>
          <w:fldChar w:fldCharType="end"/>
        </w:r>
      </w:hyperlink>
    </w:p>
    <w:p w14:paraId="61D0FE5C" w14:textId="77777777" w:rsidR="00935E3C" w:rsidRDefault="00935E3C">
      <w:pPr>
        <w:pStyle w:val="TOC1"/>
        <w:tabs>
          <w:tab w:val="left" w:pos="397"/>
        </w:tabs>
        <w:rPr>
          <w:rFonts w:eastAsiaTheme="minorEastAsia" w:cstheme="minorBidi"/>
          <w:sz w:val="24"/>
          <w:szCs w:val="24"/>
          <w:lang w:val="en-US"/>
        </w:rPr>
      </w:pPr>
      <w:hyperlink w:anchor="_Toc456346399" w:history="1">
        <w:r w:rsidRPr="00AA18FD">
          <w:rPr>
            <w:rStyle w:val="Hyperlink"/>
            <w:lang w:val="en-US"/>
          </w:rPr>
          <w:t>3</w:t>
        </w:r>
        <w:r>
          <w:rPr>
            <w:rFonts w:eastAsiaTheme="minorEastAsia" w:cstheme="minorBidi"/>
            <w:sz w:val="24"/>
            <w:szCs w:val="24"/>
            <w:lang w:val="en-US"/>
          </w:rPr>
          <w:tab/>
        </w:r>
        <w:r w:rsidRPr="00AA18FD">
          <w:rPr>
            <w:rStyle w:val="Hyperlink"/>
            <w:lang w:val="en-US"/>
          </w:rPr>
          <w:t>Creating Unity Editor Tools</w:t>
        </w:r>
        <w:r>
          <w:rPr>
            <w:webHidden/>
          </w:rPr>
          <w:tab/>
        </w:r>
        <w:r>
          <w:rPr>
            <w:webHidden/>
          </w:rPr>
          <w:fldChar w:fldCharType="begin"/>
        </w:r>
        <w:r>
          <w:rPr>
            <w:webHidden/>
          </w:rPr>
          <w:instrText xml:space="preserve"> PAGEREF _Toc456346399 \h </w:instrText>
        </w:r>
        <w:r>
          <w:rPr>
            <w:webHidden/>
          </w:rPr>
        </w:r>
        <w:r>
          <w:rPr>
            <w:webHidden/>
          </w:rPr>
          <w:fldChar w:fldCharType="separate"/>
        </w:r>
        <w:r w:rsidR="00B727C3">
          <w:rPr>
            <w:webHidden/>
          </w:rPr>
          <w:t>7</w:t>
        </w:r>
        <w:r>
          <w:rPr>
            <w:webHidden/>
          </w:rPr>
          <w:fldChar w:fldCharType="end"/>
        </w:r>
      </w:hyperlink>
    </w:p>
    <w:p w14:paraId="29BB01D7" w14:textId="77777777" w:rsidR="00935E3C" w:rsidRDefault="00935E3C">
      <w:pPr>
        <w:pStyle w:val="TOC2"/>
        <w:rPr>
          <w:rFonts w:eastAsiaTheme="minorEastAsia" w:cstheme="minorBidi"/>
          <w:noProof/>
          <w:sz w:val="24"/>
          <w:szCs w:val="24"/>
          <w:lang w:val="en-US"/>
        </w:rPr>
      </w:pPr>
      <w:hyperlink w:anchor="_Toc456346400" w:history="1">
        <w:r w:rsidRPr="00AA18FD">
          <w:rPr>
            <w:rStyle w:val="Hyperlink"/>
            <w:noProof/>
            <w:lang w:val="en-US"/>
          </w:rPr>
          <w:t>3.1</w:t>
        </w:r>
        <w:r>
          <w:rPr>
            <w:rFonts w:eastAsiaTheme="minorEastAsia" w:cstheme="minorBidi"/>
            <w:noProof/>
            <w:sz w:val="24"/>
            <w:szCs w:val="24"/>
            <w:lang w:val="en-US"/>
          </w:rPr>
          <w:tab/>
        </w:r>
        <w:r w:rsidRPr="00AA18FD">
          <w:rPr>
            <w:rStyle w:val="Hyperlink"/>
            <w:noProof/>
            <w:lang w:val="en-US"/>
          </w:rPr>
          <w:t>Custom Inspector</w:t>
        </w:r>
        <w:r>
          <w:rPr>
            <w:noProof/>
            <w:webHidden/>
          </w:rPr>
          <w:tab/>
        </w:r>
        <w:r>
          <w:rPr>
            <w:noProof/>
            <w:webHidden/>
          </w:rPr>
          <w:fldChar w:fldCharType="begin"/>
        </w:r>
        <w:r>
          <w:rPr>
            <w:noProof/>
            <w:webHidden/>
          </w:rPr>
          <w:instrText xml:space="preserve"> PAGEREF _Toc456346400 \h </w:instrText>
        </w:r>
        <w:r>
          <w:rPr>
            <w:noProof/>
            <w:webHidden/>
          </w:rPr>
        </w:r>
        <w:r>
          <w:rPr>
            <w:noProof/>
            <w:webHidden/>
          </w:rPr>
          <w:fldChar w:fldCharType="separate"/>
        </w:r>
        <w:r w:rsidR="00B727C3">
          <w:rPr>
            <w:noProof/>
            <w:webHidden/>
          </w:rPr>
          <w:t>7</w:t>
        </w:r>
        <w:r>
          <w:rPr>
            <w:noProof/>
            <w:webHidden/>
          </w:rPr>
          <w:fldChar w:fldCharType="end"/>
        </w:r>
      </w:hyperlink>
    </w:p>
    <w:p w14:paraId="06425699" w14:textId="77777777" w:rsidR="00935E3C" w:rsidRDefault="00935E3C">
      <w:pPr>
        <w:pStyle w:val="TOC2"/>
        <w:rPr>
          <w:rFonts w:eastAsiaTheme="minorEastAsia" w:cstheme="minorBidi"/>
          <w:noProof/>
          <w:sz w:val="24"/>
          <w:szCs w:val="24"/>
          <w:lang w:val="en-US"/>
        </w:rPr>
      </w:pPr>
      <w:hyperlink w:anchor="_Toc456346401" w:history="1">
        <w:r w:rsidRPr="00AA18FD">
          <w:rPr>
            <w:rStyle w:val="Hyperlink"/>
            <w:noProof/>
            <w:lang w:val="en-US"/>
          </w:rPr>
          <w:t>3.2</w:t>
        </w:r>
        <w:r>
          <w:rPr>
            <w:rFonts w:eastAsiaTheme="minorEastAsia" w:cstheme="minorBidi"/>
            <w:noProof/>
            <w:sz w:val="24"/>
            <w:szCs w:val="24"/>
            <w:lang w:val="en-US"/>
          </w:rPr>
          <w:tab/>
        </w:r>
        <w:r w:rsidRPr="00AA18FD">
          <w:rPr>
            <w:rStyle w:val="Hyperlink"/>
            <w:noProof/>
            <w:lang w:val="en-US"/>
          </w:rPr>
          <w:t>GUI Skins and GUI Styles</w:t>
        </w:r>
        <w:r>
          <w:rPr>
            <w:noProof/>
            <w:webHidden/>
          </w:rPr>
          <w:tab/>
        </w:r>
        <w:r>
          <w:rPr>
            <w:noProof/>
            <w:webHidden/>
          </w:rPr>
          <w:fldChar w:fldCharType="begin"/>
        </w:r>
        <w:r>
          <w:rPr>
            <w:noProof/>
            <w:webHidden/>
          </w:rPr>
          <w:instrText xml:space="preserve"> PAGEREF _Toc456346401 \h </w:instrText>
        </w:r>
        <w:r>
          <w:rPr>
            <w:noProof/>
            <w:webHidden/>
          </w:rPr>
        </w:r>
        <w:r>
          <w:rPr>
            <w:noProof/>
            <w:webHidden/>
          </w:rPr>
          <w:fldChar w:fldCharType="separate"/>
        </w:r>
        <w:r w:rsidR="00B727C3">
          <w:rPr>
            <w:noProof/>
            <w:webHidden/>
          </w:rPr>
          <w:t>10</w:t>
        </w:r>
        <w:r>
          <w:rPr>
            <w:noProof/>
            <w:webHidden/>
          </w:rPr>
          <w:fldChar w:fldCharType="end"/>
        </w:r>
      </w:hyperlink>
    </w:p>
    <w:p w14:paraId="3A00D59E" w14:textId="77777777" w:rsidR="00935E3C" w:rsidRDefault="00935E3C">
      <w:pPr>
        <w:pStyle w:val="TOC2"/>
        <w:rPr>
          <w:rFonts w:eastAsiaTheme="minorEastAsia" w:cstheme="minorBidi"/>
          <w:noProof/>
          <w:sz w:val="24"/>
          <w:szCs w:val="24"/>
          <w:lang w:val="en-US"/>
        </w:rPr>
      </w:pPr>
      <w:hyperlink w:anchor="_Toc456346402" w:history="1">
        <w:r w:rsidRPr="00AA18FD">
          <w:rPr>
            <w:rStyle w:val="Hyperlink"/>
            <w:noProof/>
            <w:lang w:val="en-US"/>
          </w:rPr>
          <w:t>3.3</w:t>
        </w:r>
        <w:r>
          <w:rPr>
            <w:rFonts w:eastAsiaTheme="minorEastAsia" w:cstheme="minorBidi"/>
            <w:noProof/>
            <w:sz w:val="24"/>
            <w:szCs w:val="24"/>
            <w:lang w:val="en-US"/>
          </w:rPr>
          <w:tab/>
        </w:r>
        <w:r w:rsidRPr="00AA18FD">
          <w:rPr>
            <w:rStyle w:val="Hyperlink"/>
            <w:noProof/>
            <w:lang w:val="en-US"/>
          </w:rPr>
          <w:t>Scriptable Objects</w:t>
        </w:r>
        <w:r>
          <w:rPr>
            <w:noProof/>
            <w:webHidden/>
          </w:rPr>
          <w:tab/>
        </w:r>
        <w:r>
          <w:rPr>
            <w:noProof/>
            <w:webHidden/>
          </w:rPr>
          <w:fldChar w:fldCharType="begin"/>
        </w:r>
        <w:r>
          <w:rPr>
            <w:noProof/>
            <w:webHidden/>
          </w:rPr>
          <w:instrText xml:space="preserve"> PAGEREF _Toc456346402 \h </w:instrText>
        </w:r>
        <w:r>
          <w:rPr>
            <w:noProof/>
            <w:webHidden/>
          </w:rPr>
        </w:r>
        <w:r>
          <w:rPr>
            <w:noProof/>
            <w:webHidden/>
          </w:rPr>
          <w:fldChar w:fldCharType="separate"/>
        </w:r>
        <w:r w:rsidR="00B727C3">
          <w:rPr>
            <w:noProof/>
            <w:webHidden/>
          </w:rPr>
          <w:t>11</w:t>
        </w:r>
        <w:r>
          <w:rPr>
            <w:noProof/>
            <w:webHidden/>
          </w:rPr>
          <w:fldChar w:fldCharType="end"/>
        </w:r>
      </w:hyperlink>
    </w:p>
    <w:p w14:paraId="4D0FE46A" w14:textId="77777777" w:rsidR="00935E3C" w:rsidRDefault="00935E3C">
      <w:pPr>
        <w:pStyle w:val="TOC2"/>
        <w:rPr>
          <w:rFonts w:eastAsiaTheme="minorEastAsia" w:cstheme="minorBidi"/>
          <w:noProof/>
          <w:sz w:val="24"/>
          <w:szCs w:val="24"/>
          <w:lang w:val="en-US"/>
        </w:rPr>
      </w:pPr>
      <w:hyperlink w:anchor="_Toc456346403" w:history="1">
        <w:r w:rsidRPr="00AA18FD">
          <w:rPr>
            <w:rStyle w:val="Hyperlink"/>
            <w:noProof/>
            <w:lang w:val="en-US"/>
          </w:rPr>
          <w:t>3.4</w:t>
        </w:r>
        <w:r>
          <w:rPr>
            <w:rFonts w:eastAsiaTheme="minorEastAsia" w:cstheme="minorBidi"/>
            <w:noProof/>
            <w:sz w:val="24"/>
            <w:szCs w:val="24"/>
            <w:lang w:val="en-US"/>
          </w:rPr>
          <w:tab/>
        </w:r>
        <w:r w:rsidRPr="00AA18FD">
          <w:rPr>
            <w:rStyle w:val="Hyperlink"/>
            <w:noProof/>
            <w:lang w:val="en-US"/>
          </w:rPr>
          <w:t>AssetPostprocessor Scripts</w:t>
        </w:r>
        <w:r>
          <w:rPr>
            <w:noProof/>
            <w:webHidden/>
          </w:rPr>
          <w:tab/>
        </w:r>
        <w:r>
          <w:rPr>
            <w:noProof/>
            <w:webHidden/>
          </w:rPr>
          <w:fldChar w:fldCharType="begin"/>
        </w:r>
        <w:r>
          <w:rPr>
            <w:noProof/>
            <w:webHidden/>
          </w:rPr>
          <w:instrText xml:space="preserve"> PAGEREF _Toc456346403 \h </w:instrText>
        </w:r>
        <w:r>
          <w:rPr>
            <w:noProof/>
            <w:webHidden/>
          </w:rPr>
        </w:r>
        <w:r>
          <w:rPr>
            <w:noProof/>
            <w:webHidden/>
          </w:rPr>
          <w:fldChar w:fldCharType="separate"/>
        </w:r>
        <w:r w:rsidR="00B727C3">
          <w:rPr>
            <w:noProof/>
            <w:webHidden/>
          </w:rPr>
          <w:t>12</w:t>
        </w:r>
        <w:r>
          <w:rPr>
            <w:noProof/>
            <w:webHidden/>
          </w:rPr>
          <w:fldChar w:fldCharType="end"/>
        </w:r>
      </w:hyperlink>
    </w:p>
    <w:p w14:paraId="75BAA46D" w14:textId="77777777" w:rsidR="00935E3C" w:rsidRDefault="00935E3C">
      <w:pPr>
        <w:pStyle w:val="TOC1"/>
        <w:tabs>
          <w:tab w:val="left" w:pos="397"/>
        </w:tabs>
        <w:rPr>
          <w:rFonts w:eastAsiaTheme="minorEastAsia" w:cstheme="minorBidi"/>
          <w:sz w:val="24"/>
          <w:szCs w:val="24"/>
          <w:lang w:val="en-US"/>
        </w:rPr>
      </w:pPr>
      <w:hyperlink w:anchor="_Toc456346404" w:history="1">
        <w:r w:rsidRPr="00AA18FD">
          <w:rPr>
            <w:rStyle w:val="Hyperlink"/>
            <w:lang w:val="en-US"/>
          </w:rPr>
          <w:t>4</w:t>
        </w:r>
        <w:r>
          <w:rPr>
            <w:rFonts w:eastAsiaTheme="minorEastAsia" w:cstheme="minorBidi"/>
            <w:sz w:val="24"/>
            <w:szCs w:val="24"/>
            <w:lang w:val="en-US"/>
          </w:rPr>
          <w:tab/>
        </w:r>
        <w:r w:rsidRPr="00AA18FD">
          <w:rPr>
            <w:rStyle w:val="Hyperlink"/>
            <w:lang w:val="en-US"/>
          </w:rPr>
          <w:t>The Avatar Content Editor</w:t>
        </w:r>
        <w:r>
          <w:rPr>
            <w:webHidden/>
          </w:rPr>
          <w:tab/>
        </w:r>
        <w:r>
          <w:rPr>
            <w:webHidden/>
          </w:rPr>
          <w:fldChar w:fldCharType="begin"/>
        </w:r>
        <w:r>
          <w:rPr>
            <w:webHidden/>
          </w:rPr>
          <w:instrText xml:space="preserve"> PAGEREF _Toc456346404 \h </w:instrText>
        </w:r>
        <w:r>
          <w:rPr>
            <w:webHidden/>
          </w:rPr>
        </w:r>
        <w:r>
          <w:rPr>
            <w:webHidden/>
          </w:rPr>
          <w:fldChar w:fldCharType="separate"/>
        </w:r>
        <w:r w:rsidR="00B727C3">
          <w:rPr>
            <w:webHidden/>
          </w:rPr>
          <w:t>13</w:t>
        </w:r>
        <w:r>
          <w:rPr>
            <w:webHidden/>
          </w:rPr>
          <w:fldChar w:fldCharType="end"/>
        </w:r>
      </w:hyperlink>
    </w:p>
    <w:p w14:paraId="1442D559" w14:textId="77777777" w:rsidR="00935E3C" w:rsidRDefault="00935E3C">
      <w:pPr>
        <w:pStyle w:val="TOC2"/>
        <w:rPr>
          <w:rFonts w:eastAsiaTheme="minorEastAsia" w:cstheme="minorBidi"/>
          <w:noProof/>
          <w:sz w:val="24"/>
          <w:szCs w:val="24"/>
          <w:lang w:val="en-US"/>
        </w:rPr>
      </w:pPr>
      <w:hyperlink w:anchor="_Toc456346405" w:history="1">
        <w:r w:rsidRPr="00AA18FD">
          <w:rPr>
            <w:rStyle w:val="Hyperlink"/>
            <w:noProof/>
            <w:lang w:val="en-US"/>
          </w:rPr>
          <w:t>4.1</w:t>
        </w:r>
        <w:r>
          <w:rPr>
            <w:rFonts w:eastAsiaTheme="minorEastAsia" w:cstheme="minorBidi"/>
            <w:noProof/>
            <w:sz w:val="24"/>
            <w:szCs w:val="24"/>
            <w:lang w:val="en-US"/>
          </w:rPr>
          <w:tab/>
        </w:r>
        <w:r w:rsidRPr="00AA18FD">
          <w:rPr>
            <w:rStyle w:val="Hyperlink"/>
            <w:noProof/>
            <w:lang w:val="en-US"/>
          </w:rPr>
          <w:t>Functionality</w:t>
        </w:r>
        <w:r>
          <w:rPr>
            <w:noProof/>
            <w:webHidden/>
          </w:rPr>
          <w:tab/>
        </w:r>
        <w:r>
          <w:rPr>
            <w:noProof/>
            <w:webHidden/>
          </w:rPr>
          <w:fldChar w:fldCharType="begin"/>
        </w:r>
        <w:r>
          <w:rPr>
            <w:noProof/>
            <w:webHidden/>
          </w:rPr>
          <w:instrText xml:space="preserve"> PAGEREF _Toc456346405 \h </w:instrText>
        </w:r>
        <w:r>
          <w:rPr>
            <w:noProof/>
            <w:webHidden/>
          </w:rPr>
        </w:r>
        <w:r>
          <w:rPr>
            <w:noProof/>
            <w:webHidden/>
          </w:rPr>
          <w:fldChar w:fldCharType="separate"/>
        </w:r>
        <w:r w:rsidR="00B727C3">
          <w:rPr>
            <w:noProof/>
            <w:webHidden/>
          </w:rPr>
          <w:t>13</w:t>
        </w:r>
        <w:r>
          <w:rPr>
            <w:noProof/>
            <w:webHidden/>
          </w:rPr>
          <w:fldChar w:fldCharType="end"/>
        </w:r>
      </w:hyperlink>
    </w:p>
    <w:p w14:paraId="62FF7299" w14:textId="77777777" w:rsidR="00935E3C" w:rsidRDefault="00935E3C">
      <w:pPr>
        <w:pStyle w:val="TOC2"/>
        <w:rPr>
          <w:rFonts w:eastAsiaTheme="minorEastAsia" w:cstheme="minorBidi"/>
          <w:noProof/>
          <w:sz w:val="24"/>
          <w:szCs w:val="24"/>
          <w:lang w:val="en-US"/>
        </w:rPr>
      </w:pPr>
      <w:hyperlink w:anchor="_Toc456346406" w:history="1">
        <w:r w:rsidRPr="00AA18FD">
          <w:rPr>
            <w:rStyle w:val="Hyperlink"/>
            <w:noProof/>
            <w:lang w:val="en-US"/>
          </w:rPr>
          <w:t>4.2</w:t>
        </w:r>
        <w:r>
          <w:rPr>
            <w:rFonts w:eastAsiaTheme="minorEastAsia" w:cstheme="minorBidi"/>
            <w:noProof/>
            <w:sz w:val="24"/>
            <w:szCs w:val="24"/>
            <w:lang w:val="en-US"/>
          </w:rPr>
          <w:tab/>
        </w:r>
        <w:r w:rsidRPr="00AA18FD">
          <w:rPr>
            <w:rStyle w:val="Hyperlink"/>
            <w:noProof/>
            <w:lang w:val="en-US"/>
          </w:rPr>
          <w:t>Items and Products</w:t>
        </w:r>
        <w:r>
          <w:rPr>
            <w:noProof/>
            <w:webHidden/>
          </w:rPr>
          <w:tab/>
        </w:r>
        <w:r>
          <w:rPr>
            <w:noProof/>
            <w:webHidden/>
          </w:rPr>
          <w:fldChar w:fldCharType="begin"/>
        </w:r>
        <w:r>
          <w:rPr>
            <w:noProof/>
            <w:webHidden/>
          </w:rPr>
          <w:instrText xml:space="preserve"> PAGEREF _Toc456346406 \h </w:instrText>
        </w:r>
        <w:r>
          <w:rPr>
            <w:noProof/>
            <w:webHidden/>
          </w:rPr>
        </w:r>
        <w:r>
          <w:rPr>
            <w:noProof/>
            <w:webHidden/>
          </w:rPr>
          <w:fldChar w:fldCharType="separate"/>
        </w:r>
        <w:r w:rsidR="00B727C3">
          <w:rPr>
            <w:noProof/>
            <w:webHidden/>
          </w:rPr>
          <w:t>18</w:t>
        </w:r>
        <w:r>
          <w:rPr>
            <w:noProof/>
            <w:webHidden/>
          </w:rPr>
          <w:fldChar w:fldCharType="end"/>
        </w:r>
      </w:hyperlink>
    </w:p>
    <w:p w14:paraId="7CDC4B6B" w14:textId="77777777" w:rsidR="00935E3C" w:rsidRDefault="00935E3C">
      <w:pPr>
        <w:pStyle w:val="TOC2"/>
        <w:rPr>
          <w:rFonts w:eastAsiaTheme="minorEastAsia" w:cstheme="minorBidi"/>
          <w:noProof/>
          <w:sz w:val="24"/>
          <w:szCs w:val="24"/>
          <w:lang w:val="en-US"/>
        </w:rPr>
      </w:pPr>
      <w:hyperlink w:anchor="_Toc456346407" w:history="1">
        <w:r w:rsidRPr="00AA18FD">
          <w:rPr>
            <w:rStyle w:val="Hyperlink"/>
            <w:noProof/>
            <w:lang w:val="en-US"/>
          </w:rPr>
          <w:t>4.3</w:t>
        </w:r>
        <w:r>
          <w:rPr>
            <w:rFonts w:eastAsiaTheme="minorEastAsia" w:cstheme="minorBidi"/>
            <w:noProof/>
            <w:sz w:val="24"/>
            <w:szCs w:val="24"/>
            <w:lang w:val="en-US"/>
          </w:rPr>
          <w:tab/>
        </w:r>
        <w:r w:rsidRPr="00AA18FD">
          <w:rPr>
            <w:rStyle w:val="Hyperlink"/>
            <w:noProof/>
            <w:lang w:val="en-US"/>
          </w:rPr>
          <w:t>Visual Components</w:t>
        </w:r>
        <w:r>
          <w:rPr>
            <w:noProof/>
            <w:webHidden/>
          </w:rPr>
          <w:tab/>
        </w:r>
        <w:r>
          <w:rPr>
            <w:noProof/>
            <w:webHidden/>
          </w:rPr>
          <w:fldChar w:fldCharType="begin"/>
        </w:r>
        <w:r>
          <w:rPr>
            <w:noProof/>
            <w:webHidden/>
          </w:rPr>
          <w:instrText xml:space="preserve"> PAGEREF _Toc456346407 \h </w:instrText>
        </w:r>
        <w:r>
          <w:rPr>
            <w:noProof/>
            <w:webHidden/>
          </w:rPr>
        </w:r>
        <w:r>
          <w:rPr>
            <w:noProof/>
            <w:webHidden/>
          </w:rPr>
          <w:fldChar w:fldCharType="separate"/>
        </w:r>
        <w:r w:rsidR="00B727C3">
          <w:rPr>
            <w:noProof/>
            <w:webHidden/>
          </w:rPr>
          <w:t>19</w:t>
        </w:r>
        <w:r>
          <w:rPr>
            <w:noProof/>
            <w:webHidden/>
          </w:rPr>
          <w:fldChar w:fldCharType="end"/>
        </w:r>
      </w:hyperlink>
    </w:p>
    <w:p w14:paraId="2A464108" w14:textId="77777777" w:rsidR="00935E3C" w:rsidRDefault="00935E3C">
      <w:pPr>
        <w:pStyle w:val="TOC1"/>
        <w:tabs>
          <w:tab w:val="left" w:pos="397"/>
        </w:tabs>
        <w:rPr>
          <w:rFonts w:eastAsiaTheme="minorEastAsia" w:cstheme="minorBidi"/>
          <w:sz w:val="24"/>
          <w:szCs w:val="24"/>
          <w:lang w:val="en-US"/>
        </w:rPr>
      </w:pPr>
      <w:hyperlink w:anchor="_Toc456346408" w:history="1">
        <w:r w:rsidRPr="00AA18FD">
          <w:rPr>
            <w:rStyle w:val="Hyperlink"/>
            <w:lang w:val="en-US"/>
          </w:rPr>
          <w:t>5</w:t>
        </w:r>
        <w:r>
          <w:rPr>
            <w:rFonts w:eastAsiaTheme="minorEastAsia" w:cstheme="minorBidi"/>
            <w:sz w:val="24"/>
            <w:szCs w:val="24"/>
            <w:lang w:val="en-US"/>
          </w:rPr>
          <w:tab/>
        </w:r>
        <w:r w:rsidRPr="00AA18FD">
          <w:rPr>
            <w:rStyle w:val="Hyperlink"/>
            <w:lang w:val="en-US"/>
          </w:rPr>
          <w:t>Project Outcome and Accomplishments</w:t>
        </w:r>
        <w:r>
          <w:rPr>
            <w:webHidden/>
          </w:rPr>
          <w:tab/>
        </w:r>
        <w:r>
          <w:rPr>
            <w:webHidden/>
          </w:rPr>
          <w:fldChar w:fldCharType="begin"/>
        </w:r>
        <w:r>
          <w:rPr>
            <w:webHidden/>
          </w:rPr>
          <w:instrText xml:space="preserve"> PAGEREF _Toc456346408 \h </w:instrText>
        </w:r>
        <w:r>
          <w:rPr>
            <w:webHidden/>
          </w:rPr>
        </w:r>
        <w:r>
          <w:rPr>
            <w:webHidden/>
          </w:rPr>
          <w:fldChar w:fldCharType="separate"/>
        </w:r>
        <w:r w:rsidR="00B727C3">
          <w:rPr>
            <w:webHidden/>
          </w:rPr>
          <w:t>27</w:t>
        </w:r>
        <w:r>
          <w:rPr>
            <w:webHidden/>
          </w:rPr>
          <w:fldChar w:fldCharType="end"/>
        </w:r>
      </w:hyperlink>
    </w:p>
    <w:p w14:paraId="64399ECE" w14:textId="77777777" w:rsidR="00935E3C" w:rsidRDefault="00935E3C">
      <w:pPr>
        <w:pStyle w:val="TOC1"/>
        <w:tabs>
          <w:tab w:val="left" w:pos="397"/>
        </w:tabs>
        <w:rPr>
          <w:rFonts w:eastAsiaTheme="minorEastAsia" w:cstheme="minorBidi"/>
          <w:sz w:val="24"/>
          <w:szCs w:val="24"/>
          <w:lang w:val="en-US"/>
        </w:rPr>
      </w:pPr>
      <w:hyperlink w:anchor="_Toc456346409" w:history="1">
        <w:r w:rsidRPr="00AA18FD">
          <w:rPr>
            <w:rStyle w:val="Hyperlink"/>
            <w:lang w:val="en-US"/>
          </w:rPr>
          <w:t>6</w:t>
        </w:r>
        <w:r>
          <w:rPr>
            <w:rFonts w:eastAsiaTheme="minorEastAsia" w:cstheme="minorBidi"/>
            <w:sz w:val="24"/>
            <w:szCs w:val="24"/>
            <w:lang w:val="en-US"/>
          </w:rPr>
          <w:tab/>
        </w:r>
        <w:r w:rsidRPr="00AA18FD">
          <w:rPr>
            <w:rStyle w:val="Hyperlink"/>
            <w:lang w:val="en-US"/>
          </w:rPr>
          <w:t>Conclusion</w:t>
        </w:r>
        <w:r>
          <w:rPr>
            <w:webHidden/>
          </w:rPr>
          <w:tab/>
        </w:r>
        <w:r>
          <w:rPr>
            <w:webHidden/>
          </w:rPr>
          <w:fldChar w:fldCharType="begin"/>
        </w:r>
        <w:r>
          <w:rPr>
            <w:webHidden/>
          </w:rPr>
          <w:instrText xml:space="preserve"> PAGEREF _Toc456346409 \h </w:instrText>
        </w:r>
        <w:r>
          <w:rPr>
            <w:webHidden/>
          </w:rPr>
        </w:r>
        <w:r>
          <w:rPr>
            <w:webHidden/>
          </w:rPr>
          <w:fldChar w:fldCharType="separate"/>
        </w:r>
        <w:r w:rsidR="00B727C3">
          <w:rPr>
            <w:webHidden/>
          </w:rPr>
          <w:t>28</w:t>
        </w:r>
        <w:r>
          <w:rPr>
            <w:webHidden/>
          </w:rPr>
          <w:fldChar w:fldCharType="end"/>
        </w:r>
      </w:hyperlink>
    </w:p>
    <w:p w14:paraId="118E28F1" w14:textId="77777777" w:rsidR="00935E3C" w:rsidRDefault="00935E3C">
      <w:pPr>
        <w:pStyle w:val="TOC1"/>
        <w:rPr>
          <w:rFonts w:eastAsiaTheme="minorEastAsia" w:cstheme="minorBidi"/>
          <w:sz w:val="24"/>
          <w:szCs w:val="24"/>
          <w:lang w:val="en-US"/>
        </w:rPr>
      </w:pPr>
      <w:hyperlink w:anchor="_Toc456346410" w:history="1">
        <w:r w:rsidRPr="00AA18FD">
          <w:rPr>
            <w:rStyle w:val="Hyperlink"/>
            <w:lang w:val="en-US"/>
          </w:rPr>
          <w:t>References</w:t>
        </w:r>
        <w:r>
          <w:rPr>
            <w:webHidden/>
          </w:rPr>
          <w:tab/>
        </w:r>
        <w:r>
          <w:rPr>
            <w:webHidden/>
          </w:rPr>
          <w:fldChar w:fldCharType="begin"/>
        </w:r>
        <w:r>
          <w:rPr>
            <w:webHidden/>
          </w:rPr>
          <w:instrText xml:space="preserve"> PAGEREF _Toc456346410 \h </w:instrText>
        </w:r>
        <w:r>
          <w:rPr>
            <w:webHidden/>
          </w:rPr>
        </w:r>
        <w:r>
          <w:rPr>
            <w:webHidden/>
          </w:rPr>
          <w:fldChar w:fldCharType="separate"/>
        </w:r>
        <w:r w:rsidR="00B727C3">
          <w:rPr>
            <w:webHidden/>
          </w:rPr>
          <w:t>29</w:t>
        </w:r>
        <w:r>
          <w:rPr>
            <w:webHidden/>
          </w:rPr>
          <w:fldChar w:fldCharType="end"/>
        </w:r>
      </w:hyperlink>
    </w:p>
    <w:p w14:paraId="5825E2C2" w14:textId="77777777" w:rsidR="006F4B4A" w:rsidRPr="00671CD0" w:rsidRDefault="00054353" w:rsidP="006F4B4A">
      <w:pPr>
        <w:pStyle w:val="TOC1"/>
        <w:spacing w:before="0" w:after="100"/>
        <w:rPr>
          <w:b/>
          <w:noProof w:val="0"/>
          <w:lang w:val="en-US"/>
        </w:rPr>
      </w:pPr>
      <w:r w:rsidRPr="00671CD0">
        <w:rPr>
          <w:b/>
          <w:noProof w:val="0"/>
          <w:lang w:val="en-US"/>
        </w:rPr>
        <w:fldChar w:fldCharType="end"/>
      </w:r>
      <w:r w:rsidR="006F4B4A" w:rsidRPr="00671CD0">
        <w:rPr>
          <w:noProof w:val="0"/>
          <w:lang w:val="en-US"/>
        </w:rPr>
        <w:t xml:space="preserve">Appendices </w:t>
      </w:r>
    </w:p>
    <w:p w14:paraId="40790651" w14:textId="77777777" w:rsidR="006F4B4A" w:rsidRPr="00671CD0" w:rsidRDefault="006F4B4A" w:rsidP="006F4B4A">
      <w:pPr>
        <w:pStyle w:val="TOC1"/>
        <w:spacing w:before="0" w:after="100"/>
        <w:rPr>
          <w:b/>
          <w:noProof w:val="0"/>
          <w:lang w:val="en-US"/>
        </w:rPr>
      </w:pPr>
      <w:r w:rsidRPr="00671CD0">
        <w:rPr>
          <w:noProof w:val="0"/>
          <w:lang w:val="en-US"/>
        </w:rPr>
        <w:t>Appendix 1. Title of the Appendix</w:t>
      </w:r>
    </w:p>
    <w:p w14:paraId="7DF42318" w14:textId="77777777" w:rsidR="00600602" w:rsidRPr="00671CD0" w:rsidRDefault="006F4B4A" w:rsidP="00962CF2">
      <w:pPr>
        <w:pStyle w:val="BodyText1"/>
        <w:spacing w:after="100" w:line="240" w:lineRule="auto"/>
        <w:rPr>
          <w:lang w:val="en-US"/>
        </w:rPr>
        <w:sectPr w:rsidR="00600602" w:rsidRPr="00671CD0">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671CD0">
        <w:rPr>
          <w:lang w:val="en-US"/>
        </w:rPr>
        <w:t>Appendix 2. Title of the Appendix</w:t>
      </w:r>
    </w:p>
    <w:p w14:paraId="19F34F79" w14:textId="77777777" w:rsidR="006F4B4A" w:rsidRPr="00671CD0" w:rsidRDefault="006F4B4A" w:rsidP="006F4B4A">
      <w:pPr>
        <w:pStyle w:val="Heading1"/>
        <w:spacing w:line="480" w:lineRule="auto"/>
        <w:rPr>
          <w:lang w:val="en-US"/>
        </w:rPr>
      </w:pPr>
      <w:bookmarkStart w:id="0" w:name="_Toc456346394"/>
      <w:r w:rsidRPr="00671CD0">
        <w:rPr>
          <w:lang w:val="en-US"/>
        </w:rPr>
        <w:lastRenderedPageBreak/>
        <w:t>Introduction</w:t>
      </w:r>
      <w:bookmarkEnd w:id="0"/>
    </w:p>
    <w:p w14:paraId="263CA342" w14:textId="77777777" w:rsidR="000D68A9" w:rsidRPr="00671CD0" w:rsidRDefault="000D68A9" w:rsidP="000D68A9">
      <w:pPr>
        <w:pStyle w:val="BodyText1"/>
        <w:rPr>
          <w:lang w:val="en-US"/>
        </w:rPr>
      </w:pPr>
      <w:r w:rsidRPr="00671CD0">
        <w:rPr>
          <w:lang w:val="en-US"/>
        </w:rPr>
        <w:t>Today more and more developers use Unity as the game engine for their games. There are over 4.5 million registered developers of Unity as of now [1]. As the number of Unity developers increase so does the amount of complex game projects. These projects require more than only a team of skilled programmers and artists to work together using only the platform Unity provides. However, in order to develop their games efficiently they need to rely on tools made for Unity for special purposes. These tools can be generic to an extent and thus coded by an external personnel or they can also be highly specialized to fit specific needs of the game project.</w:t>
      </w:r>
    </w:p>
    <w:p w14:paraId="7F4FEDB2" w14:textId="77777777" w:rsidR="000D68A9" w:rsidRPr="00671CD0" w:rsidRDefault="000D68A9" w:rsidP="000D68A9">
      <w:pPr>
        <w:pStyle w:val="BodyText1"/>
        <w:rPr>
          <w:lang w:val="en-US"/>
        </w:rPr>
      </w:pPr>
    </w:p>
    <w:p w14:paraId="385EB3E2" w14:textId="77777777" w:rsidR="006F4B4A" w:rsidRPr="00671CD0" w:rsidRDefault="000D68A9" w:rsidP="000D68A9">
      <w:pPr>
        <w:pStyle w:val="BodyText1"/>
        <w:rPr>
          <w:lang w:val="en-US"/>
        </w:rPr>
      </w:pPr>
      <w:r w:rsidRPr="00671CD0">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671CD0" w:rsidRDefault="00494FAA" w:rsidP="00E704F7">
      <w:pPr>
        <w:pStyle w:val="Heading1"/>
        <w:spacing w:line="360" w:lineRule="auto"/>
        <w:rPr>
          <w:lang w:val="en-US"/>
        </w:rPr>
      </w:pPr>
      <w:bookmarkStart w:id="1" w:name="_Toc456346395"/>
      <w:r w:rsidRPr="00671CD0">
        <w:rPr>
          <w:lang w:val="en-US"/>
        </w:rPr>
        <w:t>Custom Game Engine Tools</w:t>
      </w:r>
      <w:bookmarkEnd w:id="1"/>
    </w:p>
    <w:p w14:paraId="24F4684B" w14:textId="77777777" w:rsidR="00D164A2" w:rsidRPr="00671CD0" w:rsidRDefault="00494FAA" w:rsidP="00494FAA">
      <w:pPr>
        <w:pStyle w:val="Heading2"/>
        <w:rPr>
          <w:lang w:val="en-US"/>
        </w:rPr>
      </w:pPr>
      <w:bookmarkStart w:id="2" w:name="_Toc456346396"/>
      <w:r w:rsidRPr="00671CD0">
        <w:rPr>
          <w:lang w:val="en-US"/>
        </w:rPr>
        <w:t>History of Custom Tools in Game Development</w:t>
      </w:r>
      <w:bookmarkEnd w:id="2"/>
    </w:p>
    <w:p w14:paraId="4F51C22A" w14:textId="77777777" w:rsidR="00772E74" w:rsidRPr="00671CD0" w:rsidRDefault="00772E74" w:rsidP="00772E74">
      <w:pPr>
        <w:pStyle w:val="BodyText1"/>
        <w:rPr>
          <w:lang w:val="en-US"/>
        </w:rPr>
      </w:pPr>
    </w:p>
    <w:p w14:paraId="0E929296" w14:textId="77777777" w:rsidR="00494FAA" w:rsidRPr="00671CD0" w:rsidRDefault="00494FAA" w:rsidP="00494FAA">
      <w:pPr>
        <w:pStyle w:val="BodyText1"/>
        <w:rPr>
          <w:rFonts w:eastAsia="Times New Roman" w:cs="Times New Roman"/>
          <w:bCs/>
          <w:szCs w:val="24"/>
          <w:lang w:val="en-US" w:eastAsia="fi-FI"/>
        </w:rPr>
      </w:pPr>
      <w:r w:rsidRPr="00671CD0">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671CD0">
        <w:rPr>
          <w:rFonts w:eastAsia="Times New Roman" w:cs="Times New Roman"/>
          <w:bCs/>
          <w:szCs w:val="24"/>
          <w:lang w:val="en-US" w:eastAsia="fi-FI"/>
        </w:rPr>
        <w:t>he term game engine surfaced. [2, 11.]</w:t>
      </w:r>
    </w:p>
    <w:p w14:paraId="280E495A" w14:textId="77777777" w:rsidR="00494FAA" w:rsidRPr="00671CD0" w:rsidRDefault="00494FAA" w:rsidP="00494FAA">
      <w:pPr>
        <w:pStyle w:val="BodyText1"/>
        <w:rPr>
          <w:rFonts w:eastAsia="Times New Roman" w:cs="Times New Roman"/>
          <w:bCs/>
          <w:szCs w:val="24"/>
          <w:lang w:val="en-US" w:eastAsia="fi-FI"/>
        </w:rPr>
      </w:pPr>
    </w:p>
    <w:p w14:paraId="4720D8C3"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671CD0">
        <w:rPr>
          <w:rFonts w:eastAsia="Times New Roman" w:cs="Times New Roman"/>
          <w:bCs/>
          <w:szCs w:val="24"/>
          <w:lang w:val="en-US" w:eastAsia="fi-FI"/>
        </w:rPr>
        <w:t>3333</w:t>
      </w:r>
      <w:r w:rsidRPr="00671CD0">
        <w:rPr>
          <w:rFonts w:eastAsia="Times New Roman" w:cs="Times New Roman"/>
          <w:bCs/>
          <w:szCs w:val="24"/>
          <w:lang w:val="en-US" w:eastAsia="fi-FI"/>
        </w:rPr>
        <w:t xml:space="preserve">, the lead programmer at id, organized components of their game. He made a modular separation between the creative assets and functionality in his code. There were distinct core elements of the engine such as the three-dimensional graphics rendering system, the collision detection </w:t>
      </w:r>
      <w:r w:rsidRPr="00671CD0">
        <w:rPr>
          <w:rFonts w:eastAsia="Times New Roman" w:cs="Times New Roman"/>
          <w:bCs/>
          <w:szCs w:val="24"/>
          <w:lang w:val="en-US" w:eastAsia="fi-FI"/>
        </w:rPr>
        <w:lastRenderedPageBreak/>
        <w:t>system, and the audio system. Also, the levels, art assets and the rules governing the game were well separated. [2, 11.]</w:t>
      </w:r>
    </w:p>
    <w:p w14:paraId="52288D3A" w14:textId="77777777" w:rsidR="000D68A9" w:rsidRPr="00671CD0" w:rsidRDefault="000D68A9" w:rsidP="000D68A9">
      <w:pPr>
        <w:pStyle w:val="BodyText1"/>
        <w:rPr>
          <w:rFonts w:eastAsia="Times New Roman" w:cs="Times New Roman"/>
          <w:bCs/>
          <w:szCs w:val="24"/>
          <w:lang w:val="en-US" w:eastAsia="fi-FI"/>
        </w:rPr>
      </w:pPr>
    </w:p>
    <w:p w14:paraId="78BEC27C"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671CD0" w:rsidRDefault="000D68A9" w:rsidP="000D68A9">
      <w:pPr>
        <w:pStyle w:val="BodyText1"/>
        <w:rPr>
          <w:rFonts w:eastAsia="Times New Roman" w:cs="Times New Roman"/>
          <w:bCs/>
          <w:szCs w:val="24"/>
          <w:lang w:val="en-US" w:eastAsia="fi-FI"/>
        </w:rPr>
      </w:pPr>
    </w:p>
    <w:p w14:paraId="02DC87F9" w14:textId="1270A733" w:rsidR="00010DBC"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671CD0">
        <w:rPr>
          <w:rFonts w:eastAsia="Times New Roman" w:cs="Times New Roman"/>
          <w:bCs/>
          <w:szCs w:val="24"/>
          <w:lang w:val="en-US" w:eastAsia="fi-FI"/>
        </w:rPr>
        <w:t>behaviors</w:t>
      </w:r>
      <w:r w:rsidRPr="00671CD0">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Default="003442AB" w:rsidP="000D68A9">
      <w:pPr>
        <w:pStyle w:val="BodyText1"/>
        <w:rPr>
          <w:rFonts w:eastAsia="Times New Roman" w:cs="Times New Roman"/>
          <w:bCs/>
          <w:szCs w:val="24"/>
          <w:lang w:val="en-US" w:eastAsia="fi-FI"/>
        </w:rPr>
      </w:pPr>
    </w:p>
    <w:p w14:paraId="7659824A" w14:textId="26304096" w:rsidR="003442AB" w:rsidRDefault="003442AB" w:rsidP="003442AB">
      <w:pPr>
        <w:pStyle w:val="BodyText1"/>
        <w:jc w:val="center"/>
        <w:rPr>
          <w:rFonts w:eastAsia="Times New Roman" w:cs="Times New Roman"/>
          <w:bCs/>
          <w:szCs w:val="24"/>
          <w:lang w:val="en-US" w:eastAsia="fi-FI"/>
        </w:rPr>
      </w:pPr>
      <w:r>
        <w:rPr>
          <w:rFonts w:eastAsia="Times New Roman" w:cs="Times New Roman"/>
          <w:bCs/>
          <w:noProof/>
          <w:szCs w:val="24"/>
          <w:lang w:val="en-US"/>
        </w:rPr>
        <w:drawing>
          <wp:inline distT="0" distB="0" distL="0" distR="0" wp14:anchorId="242A936F" wp14:editId="4EFC001E">
            <wp:extent cx="3952240" cy="2969756"/>
            <wp:effectExtent l="0" t="0" r="1016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3961969" cy="2977066"/>
                    </a:xfrm>
                    <a:prstGeom prst="rect">
                      <a:avLst/>
                    </a:prstGeom>
                  </pic:spPr>
                </pic:pic>
              </a:graphicData>
            </a:graphic>
          </wp:inline>
        </w:drawing>
      </w:r>
    </w:p>
    <w:p w14:paraId="62E8537B" w14:textId="1BF6A4A1" w:rsidR="003442AB" w:rsidRDefault="003442AB" w:rsidP="003442AB">
      <w:pPr>
        <w:pStyle w:val="Figure"/>
      </w:pPr>
      <w:r>
        <w:t>Example of the editor of Unreal Engine in 1998, Reprinted from www.unrealengine.com (2016) [10]</w:t>
      </w:r>
    </w:p>
    <w:p w14:paraId="1FB090D2" w14:textId="24C718FF" w:rsidR="003442AB" w:rsidRDefault="003442AB" w:rsidP="000D68A9">
      <w:pPr>
        <w:pStyle w:val="BodyText1"/>
        <w:rPr>
          <w:rFonts w:eastAsia="Times New Roman" w:cs="Times New Roman"/>
          <w:bCs/>
          <w:szCs w:val="24"/>
          <w:lang w:val="en-US" w:eastAsia="fi-FI"/>
        </w:rPr>
      </w:pPr>
      <w:r>
        <w:rPr>
          <w:rFonts w:eastAsia="Times New Roman" w:cs="Times New Roman"/>
          <w:bCs/>
          <w:szCs w:val="24"/>
          <w:lang w:val="en-US" w:eastAsia="fi-FI"/>
        </w:rPr>
        <w:lastRenderedPageBreak/>
        <w:t>As seen on Figure 1, the earliest version of the 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Ed</w:t>
      </w:r>
      <w:r w:rsidR="008A6A8C">
        <w:rPr>
          <w:rFonts w:eastAsia="Times New Roman" w:cs="Times New Roman"/>
          <w:bCs/>
          <w:szCs w:val="24"/>
          <w:lang w:val="en-US" w:eastAsia="fi-FI"/>
        </w:rPr>
        <w:t>itor</w:t>
      </w:r>
      <w:r>
        <w:rPr>
          <w:rFonts w:eastAsia="Times New Roman" w:cs="Times New Roman"/>
          <w:bCs/>
          <w:szCs w:val="24"/>
          <w:lang w:val="en-US" w:eastAsia="fi-FI"/>
        </w:rPr>
        <w:t xml:space="preserve"> </w:t>
      </w:r>
      <w:r w:rsidR="008A6A8C">
        <w:rPr>
          <w:rFonts w:eastAsia="Times New Roman" w:cs="Times New Roman"/>
          <w:bCs/>
          <w:szCs w:val="24"/>
          <w:lang w:val="en-US" w:eastAsia="fi-FI"/>
        </w:rPr>
        <w:t>used to be</w:t>
      </w:r>
      <w:r>
        <w:rPr>
          <w:rFonts w:eastAsia="Times New Roman" w:cs="Times New Roman"/>
          <w:bCs/>
          <w:szCs w:val="24"/>
          <w:lang w:val="en-US" w:eastAsia="fi-FI"/>
        </w:rPr>
        <w:t xml:space="preserve"> a simple tool for creating</w:t>
      </w:r>
      <w:r w:rsidR="008A6A8C">
        <w:rPr>
          <w:rFonts w:eastAsia="Times New Roman" w:cs="Times New Roman"/>
          <w:bCs/>
          <w:szCs w:val="24"/>
          <w:lang w:val="en-US" w:eastAsia="fi-FI"/>
        </w:rPr>
        <w:t xml:space="preserve"> and editing maps for games made in </w:t>
      </w:r>
      <w:r>
        <w:rPr>
          <w:rFonts w:eastAsia="Times New Roman" w:cs="Times New Roman"/>
          <w:bCs/>
          <w:szCs w:val="24"/>
          <w:lang w:val="en-US" w:eastAsia="fi-FI"/>
        </w:rPr>
        <w:t>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Engine</w:t>
      </w:r>
      <w:r w:rsidR="008A6A8C">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Pr>
          <w:rFonts w:eastAsia="Times New Roman" w:cs="Times New Roman"/>
          <w:bCs/>
          <w:szCs w:val="24"/>
          <w:lang w:val="en-US" w:eastAsia="fi-FI"/>
        </w:rPr>
        <w:t>.</w:t>
      </w:r>
    </w:p>
    <w:p w14:paraId="06CB0375" w14:textId="77777777" w:rsidR="003442AB" w:rsidRDefault="003442AB" w:rsidP="000D68A9">
      <w:pPr>
        <w:pStyle w:val="BodyText1"/>
        <w:rPr>
          <w:rFonts w:eastAsia="Times New Roman" w:cs="Times New Roman"/>
          <w:bCs/>
          <w:szCs w:val="24"/>
          <w:lang w:val="en-US" w:eastAsia="fi-FI"/>
        </w:rPr>
      </w:pPr>
    </w:p>
    <w:p w14:paraId="40033F74" w14:textId="49DFD40E" w:rsidR="003442AB" w:rsidRDefault="003442AB" w:rsidP="000D68A9">
      <w:pPr>
        <w:pStyle w:val="BodyText1"/>
        <w:rPr>
          <w:rFonts w:eastAsia="Times New Roman" w:cs="Times New Roman"/>
          <w:bCs/>
          <w:szCs w:val="24"/>
          <w:lang w:val="en-US" w:eastAsia="fi-FI"/>
        </w:rPr>
      </w:pPr>
      <w:r w:rsidRPr="003442AB">
        <w:rPr>
          <w:rFonts w:eastAsia="Times New Roman" w:cs="Times New Roman"/>
          <w:bCs/>
          <w:szCs w:val="24"/>
          <w:lang w:val="en-US" w:eastAsia="fi-FI"/>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Default="003442AB" w:rsidP="003442AB">
      <w:pPr>
        <w:pStyle w:val="Figure"/>
      </w:pPr>
      <w:r>
        <w:t>Example of the editor of Unreal Engine 4, Reprinted from 80.lv (2016) [11]</w:t>
      </w:r>
    </w:p>
    <w:p w14:paraId="1B894EA6" w14:textId="77777777" w:rsidR="003442AB" w:rsidRDefault="003442AB" w:rsidP="000D68A9">
      <w:pPr>
        <w:pStyle w:val="BodyText1"/>
        <w:rPr>
          <w:rFonts w:eastAsia="Times New Roman" w:cs="Times New Roman"/>
          <w:bCs/>
          <w:szCs w:val="24"/>
          <w:lang w:val="en-US" w:eastAsia="fi-FI"/>
        </w:rPr>
      </w:pPr>
    </w:p>
    <w:p w14:paraId="6159032B" w14:textId="515018F4" w:rsidR="00D27BCB"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Pr>
          <w:rFonts w:eastAsia="Times New Roman" w:cs="Times New Roman"/>
          <w:bCs/>
          <w:szCs w:val="24"/>
          <w:lang w:val="en-US" w:eastAsia="fi-FI"/>
        </w:rPr>
        <w:t>The latest available tool is the Unreal Engine 4 Editor (UE4 Editor). Figure 2 shows an example view of the UE4 Editor. This editor has more features and more sophisticated tools to aid game developers in their work.</w:t>
      </w:r>
    </w:p>
    <w:p w14:paraId="29439482" w14:textId="77777777" w:rsidR="00E704F7" w:rsidRDefault="00E704F7" w:rsidP="000D68A9">
      <w:pPr>
        <w:pStyle w:val="BodyText1"/>
        <w:rPr>
          <w:rFonts w:eastAsia="Times New Roman" w:cs="Times New Roman"/>
          <w:bCs/>
          <w:szCs w:val="24"/>
          <w:lang w:val="en-US" w:eastAsia="fi-FI"/>
        </w:rPr>
      </w:pPr>
    </w:p>
    <w:p w14:paraId="20A50224" w14:textId="63FF1CFE" w:rsidR="00E704F7"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Pr>
          <w:rFonts w:eastAsia="Times New Roman" w:cs="Times New Roman"/>
          <w:bCs/>
          <w:szCs w:val="24"/>
          <w:lang w:val="en-US" w:eastAsia="fi-FI"/>
        </w:rPr>
        <w:t xml:space="preserve">June 2005 [12]. </w:t>
      </w:r>
      <w:r w:rsidR="00D86472">
        <w:rPr>
          <w:rFonts w:eastAsia="Times New Roman" w:cs="Times New Roman"/>
          <w:bCs/>
          <w:szCs w:val="24"/>
          <w:lang w:val="en-US" w:eastAsia="fi-FI"/>
        </w:rPr>
        <w:t xml:space="preserve">The first version of the editor, as seen on Figure 3, looks </w:t>
      </w:r>
      <w:r w:rsidR="00B727C3">
        <w:rPr>
          <w:rFonts w:eastAsia="Times New Roman" w:cs="Times New Roman"/>
          <w:bCs/>
          <w:szCs w:val="24"/>
          <w:lang w:val="en-US" w:eastAsia="fi-FI"/>
        </w:rPr>
        <w:t>very similar to the latest versions of Unity</w:t>
      </w:r>
      <w:r w:rsidR="00D86472">
        <w:rPr>
          <w:rFonts w:eastAsia="Times New Roman" w:cs="Times New Roman"/>
          <w:bCs/>
          <w:szCs w:val="24"/>
          <w:lang w:val="en-US" w:eastAsia="fi-FI"/>
        </w:rPr>
        <w:t xml:space="preserve">. </w:t>
      </w:r>
      <w:r w:rsidR="003476A8">
        <w:rPr>
          <w:rFonts w:eastAsia="Times New Roman" w:cs="Times New Roman"/>
          <w:bCs/>
          <w:szCs w:val="24"/>
          <w:lang w:val="en-US" w:eastAsia="fi-FI"/>
        </w:rPr>
        <w:t>From the beginning Unity enabled the creation of 3D games on both Mac and Windows systems.</w:t>
      </w:r>
    </w:p>
    <w:p w14:paraId="06DE3059" w14:textId="77777777" w:rsidR="003476A8" w:rsidRDefault="003476A8" w:rsidP="000D68A9">
      <w:pPr>
        <w:pStyle w:val="BodyText1"/>
        <w:rPr>
          <w:rFonts w:eastAsia="Times New Roman" w:cs="Times New Roman"/>
          <w:bCs/>
          <w:szCs w:val="24"/>
          <w:lang w:val="en-US" w:eastAsia="fi-FI"/>
        </w:rPr>
      </w:pPr>
    </w:p>
    <w:p w14:paraId="0CDE02C4" w14:textId="5BB533A7" w:rsidR="003476A8" w:rsidRDefault="003476A8" w:rsidP="003476A8">
      <w:pPr>
        <w:pStyle w:val="BodyText1"/>
        <w:jc w:val="center"/>
        <w:rPr>
          <w:rFonts w:eastAsia="Times New Roman" w:cs="Times New Roman"/>
          <w:bCs/>
          <w:szCs w:val="24"/>
          <w:lang w:val="en-US" w:eastAsia="fi-FI"/>
        </w:rPr>
      </w:pPr>
      <w:r>
        <w:rPr>
          <w:rFonts w:eastAsia="Times New Roman" w:cs="Times New Roman"/>
          <w:bCs/>
          <w:noProof/>
          <w:szCs w:val="24"/>
          <w:lang w:val="en-US"/>
        </w:rPr>
        <w:lastRenderedPageBreak/>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Default="003476A8" w:rsidP="003476A8">
      <w:pPr>
        <w:pStyle w:val="Figure"/>
        <w:jc w:val="center"/>
      </w:pPr>
      <w:r>
        <w:t>Editor Window of the Unity 1.0, Reprinted from Haas (2014) [12]</w:t>
      </w:r>
    </w:p>
    <w:p w14:paraId="518B621D" w14:textId="77777777" w:rsidR="003476A8" w:rsidRDefault="003476A8" w:rsidP="000D68A9">
      <w:pPr>
        <w:pStyle w:val="BodyText1"/>
        <w:rPr>
          <w:rFonts w:eastAsia="Times New Roman" w:cs="Times New Roman"/>
          <w:bCs/>
          <w:szCs w:val="24"/>
          <w:lang w:val="en-US" w:eastAsia="fi-FI"/>
        </w:rPr>
      </w:pPr>
    </w:p>
    <w:p w14:paraId="6B3FC135" w14:textId="5744CA62" w:rsidR="003476A8" w:rsidRDefault="003476A8" w:rsidP="000D68A9">
      <w:pPr>
        <w:pStyle w:val="BodyText1"/>
        <w:rPr>
          <w:rFonts w:eastAsia="Times New Roman" w:cs="Times New Roman"/>
          <w:bCs/>
          <w:szCs w:val="24"/>
          <w:lang w:val="en-US" w:eastAsia="fi-FI"/>
        </w:rPr>
      </w:pPr>
      <w:r>
        <w:rPr>
          <w:rFonts w:eastAsia="Times New Roman" w:cs="Times New Roman"/>
          <w:bCs/>
          <w:szCs w:val="24"/>
          <w:lang w:val="en-US" w:eastAsia="fi-FI"/>
        </w:rPr>
        <w:t>The later versions of Unity gradually introduced more and more cross-platform compatibility as well as many other game engine improving features. Among many features different and updated shaders, a better animation system and support for 2D games were introduced. [12.]</w:t>
      </w:r>
      <w:r w:rsidR="007D6987">
        <w:rPr>
          <w:rFonts w:eastAsia="Times New Roman" w:cs="Times New Roman"/>
          <w:bCs/>
          <w:szCs w:val="24"/>
          <w:lang w:val="en-US" w:eastAsia="fi-FI"/>
        </w:rPr>
        <w:t xml:space="preserve"> </w:t>
      </w:r>
    </w:p>
    <w:p w14:paraId="04CCD6FA" w14:textId="77777777" w:rsidR="003476A8" w:rsidRPr="00671CD0" w:rsidRDefault="003476A8" w:rsidP="000D68A9">
      <w:pPr>
        <w:pStyle w:val="BodyText1"/>
        <w:rPr>
          <w:rFonts w:eastAsia="Times New Roman" w:cs="Times New Roman"/>
          <w:bCs/>
          <w:szCs w:val="24"/>
          <w:lang w:val="en-US" w:eastAsia="fi-FI"/>
        </w:rPr>
      </w:pPr>
    </w:p>
    <w:p w14:paraId="2EDB6CCE" w14:textId="77777777" w:rsidR="00494FAA" w:rsidRPr="00671CD0" w:rsidRDefault="00494FAA" w:rsidP="00494FAA">
      <w:pPr>
        <w:pStyle w:val="Heading2"/>
        <w:rPr>
          <w:lang w:val="en-US"/>
        </w:rPr>
      </w:pPr>
      <w:bookmarkStart w:id="3" w:name="_Toc456346397"/>
      <w:r w:rsidRPr="00671CD0">
        <w:rPr>
          <w:lang w:val="en-US"/>
        </w:rPr>
        <w:t>Avatar Customization</w:t>
      </w:r>
      <w:bookmarkEnd w:id="3"/>
    </w:p>
    <w:p w14:paraId="32E9DFB2" w14:textId="77777777" w:rsidR="00772E74" w:rsidRPr="00671CD0" w:rsidRDefault="00772E74" w:rsidP="00772E74">
      <w:pPr>
        <w:pStyle w:val="BodyText1"/>
        <w:rPr>
          <w:lang w:val="en-US"/>
        </w:rPr>
      </w:pPr>
    </w:p>
    <w:p w14:paraId="513786BB" w14:textId="77777777" w:rsidR="000D68A9" w:rsidRPr="00671CD0" w:rsidRDefault="000D68A9" w:rsidP="000D68A9">
      <w:pPr>
        <w:pStyle w:val="BodyText1"/>
        <w:rPr>
          <w:lang w:val="en-US"/>
        </w:rPr>
      </w:pPr>
      <w:r w:rsidRPr="00671CD0">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671CD0" w:rsidRDefault="000D68A9" w:rsidP="000D68A9">
      <w:pPr>
        <w:pStyle w:val="BodyText1"/>
        <w:rPr>
          <w:lang w:val="en-US"/>
        </w:rPr>
      </w:pPr>
    </w:p>
    <w:p w14:paraId="47057234" w14:textId="77777777" w:rsidR="00494FAA" w:rsidRPr="00671CD0" w:rsidRDefault="000D68A9" w:rsidP="000D68A9">
      <w:pPr>
        <w:pStyle w:val="BodyText1"/>
        <w:rPr>
          <w:lang w:val="en-US"/>
        </w:rPr>
      </w:pPr>
      <w:r w:rsidRPr="00671CD0">
        <w:rPr>
          <w:lang w:val="en-US"/>
        </w:rPr>
        <w:lastRenderedPageBreak/>
        <w:t>There are several examples of avatar customization between games. One of the best examples is the Mii editors made by Nintendo. It has many features through which players can make lookalikes of themselves, family members, celebrities or even cartoon characters.</w:t>
      </w:r>
    </w:p>
    <w:p w14:paraId="36FB1B9E" w14:textId="77777777" w:rsidR="00494FAA" w:rsidRPr="00671CD0" w:rsidRDefault="009903DE" w:rsidP="009903DE">
      <w:pPr>
        <w:pStyle w:val="BodyText1"/>
        <w:jc w:val="center"/>
        <w:rPr>
          <w:lang w:val="en-US"/>
        </w:rPr>
      </w:pPr>
      <w:r w:rsidRPr="00671CD0">
        <w:rPr>
          <w:noProof/>
          <w:lang w:val="en-US"/>
        </w:rPr>
        <w:drawing>
          <wp:inline distT="114300" distB="114300" distL="114300" distR="114300" wp14:anchorId="3D49026B" wp14:editId="34EE8722">
            <wp:extent cx="4679640" cy="26289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679640" cy="2628900"/>
                    </a:xfrm>
                    <a:prstGeom prst="rect">
                      <a:avLst/>
                    </a:prstGeom>
                    <a:ln/>
                  </pic:spPr>
                </pic:pic>
              </a:graphicData>
            </a:graphic>
          </wp:inline>
        </w:drawing>
      </w:r>
    </w:p>
    <w:p w14:paraId="5A5F575C" w14:textId="77777777" w:rsidR="00494FAA" w:rsidRPr="00671CD0" w:rsidRDefault="000D68A9" w:rsidP="000D68A9">
      <w:pPr>
        <w:pStyle w:val="Figure"/>
        <w:jc w:val="center"/>
        <w:rPr>
          <w:lang w:val="en-US"/>
        </w:rPr>
      </w:pPr>
      <w:r w:rsidRPr="00671CD0">
        <w:rPr>
          <w:lang w:val="en-US"/>
        </w:rPr>
        <w:t>Wii U Mii Studio, Reprinted from Player Essence.com (2012) [4]</w:t>
      </w:r>
    </w:p>
    <w:p w14:paraId="16A751E5" w14:textId="77777777" w:rsidR="000D68A9" w:rsidRPr="00671CD0" w:rsidRDefault="000D68A9" w:rsidP="00494FAA">
      <w:pPr>
        <w:pStyle w:val="BodyText1"/>
        <w:rPr>
          <w:lang w:val="en-US"/>
        </w:rPr>
      </w:pPr>
    </w:p>
    <w:p w14:paraId="2BFD8021" w14:textId="54369523" w:rsidR="00494FAA" w:rsidRPr="00671CD0" w:rsidRDefault="00494FAA" w:rsidP="00494FAA">
      <w:pPr>
        <w:pStyle w:val="BodyText1"/>
        <w:rPr>
          <w:lang w:val="en-US"/>
        </w:rPr>
      </w:pPr>
      <w:r w:rsidRPr="00671CD0">
        <w:rPr>
          <w:lang w:val="en-US"/>
        </w:rPr>
        <w:t>The Mii Studio for the Wii U is one of the editors for Miis made</w:t>
      </w:r>
      <w:r w:rsidR="00B727C3">
        <w:rPr>
          <w:lang w:val="en-US"/>
        </w:rPr>
        <w:t xml:space="preserve"> by Nintendo as seen in Figure 4</w:t>
      </w:r>
      <w:r w:rsidRPr="00671CD0">
        <w:rPr>
          <w:lang w:val="en-US"/>
        </w:rPr>
        <w:t>. Miis are a generic character many games on Nintendo consoles use since the release of the Wii in 2006. Players may race with their Miis in Mario Kart Wii or fight other Nintendo characters in the Super Smash Bros. franchise.</w:t>
      </w:r>
    </w:p>
    <w:p w14:paraId="372945D5" w14:textId="77777777" w:rsidR="00494FAA" w:rsidRPr="00671CD0" w:rsidRDefault="00494FAA" w:rsidP="00494FAA">
      <w:pPr>
        <w:pStyle w:val="BodyText1"/>
        <w:rPr>
          <w:lang w:val="en-US"/>
        </w:rPr>
      </w:pPr>
    </w:p>
    <w:p w14:paraId="4568E009" w14:textId="7FD90286" w:rsidR="00494FAA" w:rsidRPr="00671CD0" w:rsidRDefault="00494FAA" w:rsidP="00494FAA">
      <w:pPr>
        <w:pStyle w:val="BodyText1"/>
        <w:rPr>
          <w:lang w:val="en-US"/>
        </w:rPr>
      </w:pPr>
      <w:r w:rsidRPr="00671CD0">
        <w:rPr>
          <w:lang w:val="en-US"/>
        </w:rPr>
        <w:t xml:space="preserve">On the other hand, there are character customization features in games that do not perform well. For </w:t>
      </w:r>
      <w:r w:rsidR="00C10D39" w:rsidRPr="00671CD0">
        <w:rPr>
          <w:lang w:val="en-US"/>
        </w:rPr>
        <w:t>example,</w:t>
      </w:r>
      <w:r w:rsidRPr="00671CD0">
        <w:rPr>
          <w:lang w:val="en-US"/>
        </w:rPr>
        <w:t xml:space="preserve"> the customization screen of the game Kendall &amp; Kylie. The characters do not change much no matter what th</w:t>
      </w:r>
      <w:r w:rsidR="008079EC" w:rsidRPr="00671CD0">
        <w:rPr>
          <w:lang w:val="en-US"/>
        </w:rPr>
        <w:t>e player picks to customize it.</w:t>
      </w:r>
      <w:r w:rsidR="003D3EE1">
        <w:rPr>
          <w:lang w:val="en-US"/>
        </w:rPr>
        <w:t xml:space="preserve"> The clothing styles ar</w:t>
      </w:r>
      <w:r w:rsidR="00F412F8">
        <w:rPr>
          <w:lang w:val="en-US"/>
        </w:rPr>
        <w:t>e very plain and the variety does not let players choose freely a set of clothes they would feel comfortable wearing.</w:t>
      </w:r>
    </w:p>
    <w:p w14:paraId="63678312" w14:textId="77777777" w:rsidR="000D68A9" w:rsidRPr="00671CD0" w:rsidRDefault="000D68A9" w:rsidP="00494FAA">
      <w:pPr>
        <w:pStyle w:val="BodyText1"/>
        <w:rPr>
          <w:lang w:val="en-US"/>
        </w:rPr>
      </w:pPr>
    </w:p>
    <w:p w14:paraId="151C4686" w14:textId="77777777" w:rsidR="00494FAA" w:rsidRPr="00671CD0" w:rsidRDefault="009903DE" w:rsidP="009903DE">
      <w:pPr>
        <w:pStyle w:val="BodyText1"/>
        <w:jc w:val="center"/>
        <w:rPr>
          <w:lang w:val="en-US"/>
        </w:rPr>
      </w:pPr>
      <w:r w:rsidRPr="00671CD0">
        <w:rPr>
          <w:noProof/>
          <w:lang w:val="en-US"/>
        </w:rPr>
        <w:lastRenderedPageBreak/>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671CD0" w:rsidRDefault="008079EC" w:rsidP="008079EC">
      <w:pPr>
        <w:pStyle w:val="Figure"/>
        <w:jc w:val="center"/>
        <w:rPr>
          <w:lang w:val="en-US"/>
        </w:rPr>
      </w:pPr>
      <w:r w:rsidRPr="00671CD0">
        <w:rPr>
          <w:lang w:val="en-US"/>
        </w:rPr>
        <w:t>Screenshots of Kendall &amp; Kylie, Reprinted from Cosmopolitan (2016) [5]</w:t>
      </w:r>
    </w:p>
    <w:p w14:paraId="0069EFC2" w14:textId="77777777" w:rsidR="008079EC" w:rsidRPr="00671CD0" w:rsidRDefault="008079EC" w:rsidP="00494FAA">
      <w:pPr>
        <w:pStyle w:val="BodyText1"/>
        <w:rPr>
          <w:lang w:val="en-US"/>
        </w:rPr>
      </w:pPr>
    </w:p>
    <w:p w14:paraId="7B1FA3BD" w14:textId="0DEF1807" w:rsidR="00494FAA" w:rsidRPr="00671CD0" w:rsidRDefault="00B727C3" w:rsidP="00494FAA">
      <w:pPr>
        <w:pStyle w:val="BodyText1"/>
        <w:rPr>
          <w:lang w:val="en-US"/>
        </w:rPr>
      </w:pPr>
      <w:r>
        <w:rPr>
          <w:lang w:val="en-US"/>
        </w:rPr>
        <w:t>As seen on Figure 5</w:t>
      </w:r>
      <w:r w:rsidR="008079EC" w:rsidRPr="00671CD0">
        <w:rPr>
          <w:lang w:val="en-US"/>
        </w:rPr>
        <w:t xml:space="preserve"> the offered colors for customization are not </w:t>
      </w:r>
      <w:r w:rsidR="00F412F8">
        <w:rPr>
          <w:lang w:val="en-US"/>
        </w:rPr>
        <w:t>matching</w:t>
      </w:r>
      <w:r w:rsidR="008079EC" w:rsidRPr="00671CD0">
        <w:rPr>
          <w:lang w:val="en-US"/>
        </w:rPr>
        <w:t xml:space="preserve"> the </w:t>
      </w:r>
      <w:r w:rsidR="00F412F8">
        <w:rPr>
          <w:lang w:val="en-US"/>
        </w:rPr>
        <w:t>c</w:t>
      </w:r>
      <w:r w:rsidR="008079EC" w:rsidRPr="00671CD0">
        <w:rPr>
          <w:lang w:val="en-US"/>
        </w:rPr>
        <w:t>olor</w:t>
      </w:r>
      <w:r w:rsidR="00F412F8">
        <w:rPr>
          <w:lang w:val="en-US"/>
        </w:rPr>
        <w:t>a</w:t>
      </w:r>
      <w:r w:rsidR="008079EC" w:rsidRPr="00671CD0">
        <w:rPr>
          <w:lang w:val="en-US"/>
        </w:rPr>
        <w:t xml:space="preserve"> on the items. </w:t>
      </w:r>
      <w:r w:rsidR="00C10D39" w:rsidRPr="00671CD0">
        <w:rPr>
          <w:lang w:val="en-US"/>
        </w:rPr>
        <w:t>Additionally,</w:t>
      </w:r>
      <w:r w:rsidR="00494FAA" w:rsidRPr="00671CD0">
        <w:rPr>
          <w:lang w:val="en-US"/>
        </w:rPr>
        <w:t xml:space="preserve"> the </w:t>
      </w:r>
      <w:r w:rsidR="00F412F8" w:rsidRPr="00671CD0">
        <w:rPr>
          <w:lang w:val="en-US"/>
        </w:rPr>
        <w:t>behavior</w:t>
      </w:r>
      <w:r w:rsidR="00494FAA" w:rsidRPr="00671CD0">
        <w:rPr>
          <w:lang w:val="en-US"/>
        </w:rPr>
        <w:t xml:space="preserve"> of these characters </w:t>
      </w:r>
      <w:r w:rsidR="00C10D39" w:rsidRPr="00671CD0">
        <w:rPr>
          <w:lang w:val="en-US"/>
        </w:rPr>
        <w:t xml:space="preserve">in the game </w:t>
      </w:r>
      <w:r w:rsidR="00494FAA" w:rsidRPr="00671CD0">
        <w:rPr>
          <w:lang w:val="en-US"/>
        </w:rPr>
        <w:t>are not representative of the</w:t>
      </w:r>
      <w:r w:rsidR="00C10D39" w:rsidRPr="00671CD0">
        <w:rPr>
          <w:lang w:val="en-US"/>
        </w:rPr>
        <w:t xml:space="preserve"> actions or emotions of the</w:t>
      </w:r>
      <w:r w:rsidR="00494FAA" w:rsidRPr="00671CD0">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671CD0" w:rsidRDefault="008079EC" w:rsidP="00494FAA">
      <w:pPr>
        <w:pStyle w:val="BodyText1"/>
        <w:rPr>
          <w:lang w:val="en-US"/>
        </w:rPr>
      </w:pPr>
    </w:p>
    <w:p w14:paraId="3F376718" w14:textId="77777777" w:rsidR="009903DE" w:rsidRPr="00671CD0" w:rsidRDefault="009903DE" w:rsidP="009903DE">
      <w:pPr>
        <w:pStyle w:val="Heading2"/>
        <w:rPr>
          <w:lang w:val="en-US"/>
        </w:rPr>
      </w:pPr>
      <w:bookmarkStart w:id="4" w:name="_Toc456346398"/>
      <w:r w:rsidRPr="00671CD0">
        <w:rPr>
          <w:lang w:val="en-US"/>
        </w:rPr>
        <w:t>Unity Editor Scripting</w:t>
      </w:r>
      <w:bookmarkEnd w:id="4"/>
    </w:p>
    <w:p w14:paraId="4B7ADCBC" w14:textId="77777777" w:rsidR="00772E74" w:rsidRPr="00671CD0" w:rsidRDefault="00772E74" w:rsidP="00772E74">
      <w:pPr>
        <w:pStyle w:val="BodyText1"/>
        <w:rPr>
          <w:lang w:val="en-US"/>
        </w:rPr>
      </w:pPr>
    </w:p>
    <w:p w14:paraId="4372EA0B" w14:textId="77777777" w:rsidR="008079EC" w:rsidRPr="00671CD0" w:rsidRDefault="008079EC" w:rsidP="008079EC">
      <w:pPr>
        <w:pStyle w:val="BodyText1"/>
        <w:rPr>
          <w:lang w:val="en-US"/>
        </w:rPr>
      </w:pPr>
      <w:r w:rsidRPr="00671CD0">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671CD0" w:rsidRDefault="008079EC" w:rsidP="008079EC">
      <w:pPr>
        <w:pStyle w:val="BodyText1"/>
        <w:rPr>
          <w:lang w:val="en-US"/>
        </w:rPr>
      </w:pPr>
    </w:p>
    <w:p w14:paraId="7940D529" w14:textId="77777777" w:rsidR="008079EC" w:rsidRPr="00671CD0" w:rsidRDefault="008079EC" w:rsidP="008079EC">
      <w:pPr>
        <w:pStyle w:val="BodyText1"/>
        <w:rPr>
          <w:lang w:val="en-US"/>
        </w:rPr>
      </w:pPr>
      <w:r w:rsidRPr="00671CD0">
        <w:rPr>
          <w:lang w:val="en-US"/>
        </w:rPr>
        <w:t xml:space="preserve">Unity editor tools might range from generic purpose to highly specialized ones. Using editor scripts one may create custom inspectors. Unmodified inspector views show all the basic properties of the object selected in the hierarchy. Similarly, the inspector reveals all the public fields of the script and draw the default inspector for them. Once the </w:t>
      </w:r>
      <w:r w:rsidRPr="00671CD0">
        <w:rPr>
          <w:lang w:val="en-US"/>
        </w:rPr>
        <w:lastRenderedPageBreak/>
        <w:t>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671CD0" w:rsidRDefault="008079EC" w:rsidP="008079EC">
      <w:pPr>
        <w:pStyle w:val="BodyText1"/>
        <w:rPr>
          <w:lang w:val="en-US"/>
        </w:rPr>
      </w:pPr>
    </w:p>
    <w:p w14:paraId="429D366C" w14:textId="77777777" w:rsidR="008079EC" w:rsidRPr="00671CD0" w:rsidRDefault="008079EC" w:rsidP="008079EC">
      <w:pPr>
        <w:pStyle w:val="BodyText1"/>
        <w:rPr>
          <w:lang w:val="en-US"/>
        </w:rPr>
      </w:pPr>
      <w:r w:rsidRPr="00671CD0">
        <w:rPr>
          <w:lang w:val="en-US"/>
        </w:rPr>
        <w:t>Additionally, the Unity editor features classes such as GUIStyle and GUISkin to allow further modification of the default look of the editor window elements. With the help of the GUIStyle class the font, the color, even the size of the elements can be changed among many other options. [6, 147-150.] Using the GUISkin class the developers may define new skin packages for the default editor window components [6, 156]. Applying a GUISkin rather than using GUIStyles with each element is generally a better approach.</w:t>
      </w:r>
    </w:p>
    <w:p w14:paraId="243D9983" w14:textId="77777777" w:rsidR="008079EC" w:rsidRPr="00671CD0" w:rsidRDefault="008079EC" w:rsidP="008079EC">
      <w:pPr>
        <w:pStyle w:val="BodyText1"/>
        <w:rPr>
          <w:lang w:val="en-US"/>
        </w:rPr>
      </w:pPr>
    </w:p>
    <w:p w14:paraId="6A370CFB" w14:textId="77777777" w:rsidR="009903DE" w:rsidRPr="00671CD0" w:rsidRDefault="008079EC" w:rsidP="008079EC">
      <w:pPr>
        <w:pStyle w:val="BodyText1"/>
        <w:rPr>
          <w:lang w:val="en-US"/>
        </w:rPr>
      </w:pPr>
      <w:r w:rsidRPr="00671CD0">
        <w:rPr>
          <w:lang w:val="en-US"/>
        </w:rPr>
        <w:t>Furthermore, saving data into scriptable objects persistently is also possible with editor scripts. Scriptable objects always exist in the project without being attached to a gameobject.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671CD0" w:rsidRDefault="00B33587" w:rsidP="008079EC">
      <w:pPr>
        <w:pStyle w:val="BodyText1"/>
        <w:rPr>
          <w:lang w:val="en-US"/>
        </w:rPr>
      </w:pPr>
    </w:p>
    <w:p w14:paraId="799CA244" w14:textId="77777777" w:rsidR="00B33587" w:rsidRPr="00671CD0" w:rsidRDefault="00B33587" w:rsidP="00B33587">
      <w:pPr>
        <w:pStyle w:val="Heading1"/>
        <w:rPr>
          <w:lang w:val="en-US"/>
        </w:rPr>
      </w:pPr>
      <w:bookmarkStart w:id="5" w:name="_Toc456346399"/>
      <w:r w:rsidRPr="00671CD0">
        <w:rPr>
          <w:lang w:val="en-US"/>
        </w:rPr>
        <w:t>Creating Unity Editor Tools</w:t>
      </w:r>
      <w:bookmarkEnd w:id="5"/>
    </w:p>
    <w:p w14:paraId="090A146D" w14:textId="77777777" w:rsidR="00B33587" w:rsidRPr="00671CD0" w:rsidRDefault="00B33587" w:rsidP="00B33587">
      <w:pPr>
        <w:pStyle w:val="Heading2"/>
        <w:rPr>
          <w:lang w:val="en-US"/>
        </w:rPr>
      </w:pPr>
      <w:bookmarkStart w:id="6" w:name="_Toc456346400"/>
      <w:r w:rsidRPr="00671CD0">
        <w:rPr>
          <w:lang w:val="en-US"/>
        </w:rPr>
        <w:t>Custom Inspector</w:t>
      </w:r>
      <w:bookmarkEnd w:id="6"/>
    </w:p>
    <w:p w14:paraId="62BE47AD" w14:textId="77777777" w:rsidR="00B33587" w:rsidRPr="00671CD0" w:rsidRDefault="00B33587" w:rsidP="008079EC">
      <w:pPr>
        <w:pStyle w:val="BodyText1"/>
        <w:rPr>
          <w:lang w:val="en-US"/>
        </w:rPr>
      </w:pPr>
    </w:p>
    <w:p w14:paraId="38D0ACE3" w14:textId="77777777" w:rsidR="00B33587" w:rsidRPr="00671CD0" w:rsidRDefault="00B33587" w:rsidP="00B33587">
      <w:pPr>
        <w:pStyle w:val="BodyText1"/>
        <w:rPr>
          <w:lang w:val="en-US"/>
        </w:rPr>
      </w:pPr>
      <w:r w:rsidRPr="00671CD0">
        <w:rPr>
          <w:lang w:val="en-US"/>
        </w:rPr>
        <w:t xml:space="preserve">A custom inspector is a view of a specifically modified script in the inspector view of the Unity editor. In any default inspector of a MonoBehaviour each public variable of the script is exposed in a corresponding field. </w:t>
      </w:r>
    </w:p>
    <w:p w14:paraId="38854FAA" w14:textId="77777777" w:rsidR="00B33587" w:rsidRPr="00671CD0" w:rsidRDefault="00B33587" w:rsidP="00B33587">
      <w:pPr>
        <w:pStyle w:val="BodyText1"/>
        <w:rPr>
          <w:lang w:val="en-US"/>
        </w:rPr>
      </w:pPr>
      <w:r w:rsidRPr="00671CD0">
        <w:rPr>
          <w:lang w:val="en-US"/>
        </w:rPr>
        <w:t>using UnityEngine;</w:t>
      </w:r>
    </w:p>
    <w:p w14:paraId="6D4E065F" w14:textId="77777777" w:rsidR="00B33587" w:rsidRPr="00671CD0" w:rsidRDefault="00B33587" w:rsidP="00B33587">
      <w:pPr>
        <w:pStyle w:val="BodyText1"/>
        <w:rPr>
          <w:lang w:val="en-US"/>
        </w:rPr>
      </w:pPr>
    </w:p>
    <w:p w14:paraId="65574DA4" w14:textId="77777777" w:rsidR="00B33587" w:rsidRPr="00671CD0" w:rsidRDefault="00B33587" w:rsidP="00B33587">
      <w:pPr>
        <w:pStyle w:val="ListingContent"/>
        <w:rPr>
          <w:lang w:val="en-US"/>
        </w:rPr>
      </w:pPr>
      <w:r w:rsidRPr="00671CD0">
        <w:rPr>
          <w:lang w:val="en-US"/>
        </w:rPr>
        <w:t>public class InspectorExample : MonoBehaviour {</w:t>
      </w:r>
    </w:p>
    <w:p w14:paraId="614A7267" w14:textId="77777777" w:rsidR="00B33587" w:rsidRPr="00671CD0" w:rsidRDefault="00B33587" w:rsidP="00B33587">
      <w:pPr>
        <w:pStyle w:val="ListingContent"/>
        <w:rPr>
          <w:lang w:val="en-US"/>
        </w:rPr>
      </w:pPr>
      <w:r w:rsidRPr="00671CD0">
        <w:rPr>
          <w:lang w:val="en-US"/>
        </w:rPr>
        <w:t>public int variableA = 100;</w:t>
      </w:r>
    </w:p>
    <w:p w14:paraId="0013D3DB" w14:textId="77777777" w:rsidR="00B33587" w:rsidRPr="00671CD0" w:rsidRDefault="00B33587" w:rsidP="00B33587">
      <w:pPr>
        <w:pStyle w:val="ListingContent"/>
        <w:rPr>
          <w:lang w:val="en-US"/>
        </w:rPr>
      </w:pPr>
      <w:r w:rsidRPr="00671CD0">
        <w:rPr>
          <w:lang w:val="en-US"/>
        </w:rPr>
        <w:t>[SerializeField]</w:t>
      </w:r>
    </w:p>
    <w:p w14:paraId="13B32465" w14:textId="77777777" w:rsidR="00B33587" w:rsidRPr="00671CD0" w:rsidRDefault="00B33587" w:rsidP="00B33587">
      <w:pPr>
        <w:pStyle w:val="ListingContent"/>
        <w:rPr>
          <w:lang w:val="en-US"/>
        </w:rPr>
      </w:pPr>
      <w:r w:rsidRPr="00671CD0">
        <w:rPr>
          <w:lang w:val="en-US"/>
        </w:rPr>
        <w:t>private int variableB = 200;</w:t>
      </w:r>
    </w:p>
    <w:p w14:paraId="5A87F422" w14:textId="77777777" w:rsidR="00B33587" w:rsidRPr="00671CD0" w:rsidRDefault="00B33587" w:rsidP="00B33587">
      <w:pPr>
        <w:pStyle w:val="ListingContent"/>
        <w:rPr>
          <w:lang w:val="en-US"/>
        </w:rPr>
      </w:pPr>
      <w:r w:rsidRPr="00671CD0">
        <w:rPr>
          <w:lang w:val="en-US"/>
        </w:rPr>
        <w:lastRenderedPageBreak/>
        <w:t>// This variable won't be exposed in the inspector</w:t>
      </w:r>
    </w:p>
    <w:p w14:paraId="2CADA1C0" w14:textId="77777777" w:rsidR="00B33587" w:rsidRPr="00671CD0" w:rsidRDefault="00B33587" w:rsidP="00B33587">
      <w:pPr>
        <w:pStyle w:val="ListingContent"/>
        <w:rPr>
          <w:lang w:val="en-US"/>
        </w:rPr>
      </w:pPr>
      <w:r w:rsidRPr="00671CD0">
        <w:rPr>
          <w:lang w:val="en-US"/>
        </w:rPr>
        <w:t>[HideInInspector]</w:t>
      </w:r>
    </w:p>
    <w:p w14:paraId="1C230B82" w14:textId="77777777" w:rsidR="00B33587" w:rsidRPr="00671CD0" w:rsidRDefault="00B33587" w:rsidP="00B33587">
      <w:pPr>
        <w:pStyle w:val="ListingContent"/>
        <w:rPr>
          <w:lang w:val="en-US"/>
        </w:rPr>
      </w:pPr>
      <w:r w:rsidRPr="00671CD0">
        <w:rPr>
          <w:lang w:val="en-US"/>
        </w:rPr>
        <w:t>public int variableC = 300;</w:t>
      </w:r>
    </w:p>
    <w:p w14:paraId="077D3C04" w14:textId="77777777" w:rsidR="00B33587" w:rsidRPr="00671CD0" w:rsidRDefault="00B33587" w:rsidP="00B33587">
      <w:pPr>
        <w:pStyle w:val="ListingContent"/>
        <w:rPr>
          <w:lang w:val="en-US"/>
        </w:rPr>
      </w:pPr>
      <w:r w:rsidRPr="00671CD0">
        <w:rPr>
          <w:lang w:val="en-US"/>
        </w:rPr>
        <w:t>}</w:t>
      </w:r>
    </w:p>
    <w:p w14:paraId="6A742B5C" w14:textId="77777777" w:rsidR="00B33587" w:rsidRPr="00671CD0" w:rsidRDefault="00B33587" w:rsidP="00B33587">
      <w:pPr>
        <w:pStyle w:val="Listing"/>
        <w:rPr>
          <w:lang w:val="en-US"/>
        </w:rPr>
      </w:pPr>
      <w:r w:rsidRPr="00671CD0">
        <w:rPr>
          <w:lang w:val="en-US"/>
        </w:rPr>
        <w:t>Hiding public fields in the inspector, Copied from Tadres (2015) [6, 54]</w:t>
      </w:r>
    </w:p>
    <w:p w14:paraId="05B05453" w14:textId="77777777" w:rsidR="00B33587" w:rsidRPr="00671CD0" w:rsidRDefault="00B33587" w:rsidP="00B33587">
      <w:pPr>
        <w:pStyle w:val="BodyText1"/>
        <w:rPr>
          <w:lang w:val="en-US"/>
        </w:rPr>
      </w:pPr>
    </w:p>
    <w:p w14:paraId="589F96D8" w14:textId="3EA7F407" w:rsidR="00B33587" w:rsidRPr="00671CD0" w:rsidRDefault="00B33587" w:rsidP="00B33587">
      <w:pPr>
        <w:pStyle w:val="BodyText1"/>
        <w:rPr>
          <w:lang w:val="en-US"/>
        </w:rPr>
      </w:pPr>
      <w:r w:rsidRPr="00671CD0">
        <w:rPr>
          <w:lang w:val="en-US"/>
        </w:rPr>
        <w:t>Any value in the default inspector is changeable and are also serializable. Hiding an exposed public field is possible by attaching a HideInInspector attribute to it as seen in Listing 1 and the res</w:t>
      </w:r>
      <w:r w:rsidR="00B727C3">
        <w:rPr>
          <w:lang w:val="en-US"/>
        </w:rPr>
        <w:t>ult in the inspector in Figure 6</w:t>
      </w:r>
      <w:r w:rsidRPr="00671CD0">
        <w:rPr>
          <w:lang w:val="en-US"/>
        </w:rPr>
        <w:t>.</w:t>
      </w:r>
    </w:p>
    <w:p w14:paraId="7D6ABA20" w14:textId="77777777" w:rsidR="00772E74" w:rsidRPr="00671CD0" w:rsidRDefault="00772E74" w:rsidP="009903DE">
      <w:pPr>
        <w:pStyle w:val="BodyText1"/>
        <w:rPr>
          <w:lang w:val="en-US"/>
        </w:rPr>
      </w:pPr>
    </w:p>
    <w:p w14:paraId="02735FC8" w14:textId="77777777" w:rsidR="009903DE" w:rsidRPr="00671CD0" w:rsidRDefault="009903DE" w:rsidP="00772E74">
      <w:pPr>
        <w:pStyle w:val="BodyText1"/>
        <w:jc w:val="center"/>
        <w:rPr>
          <w:lang w:val="en-US"/>
        </w:rPr>
      </w:pPr>
      <w:r w:rsidRPr="00671CD0">
        <w:rPr>
          <w:noProof/>
          <w:lang w:val="en-US"/>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671CD0" w:rsidRDefault="008079EC" w:rsidP="008079EC">
      <w:pPr>
        <w:pStyle w:val="Figure"/>
        <w:jc w:val="center"/>
        <w:rPr>
          <w:lang w:val="en-US"/>
        </w:rPr>
      </w:pPr>
      <w:r w:rsidRPr="00671CD0">
        <w:rPr>
          <w:lang w:val="en-US"/>
        </w:rPr>
        <w:t>Hidden public fields in the inspector, Reprinted from Tadres (2015) [6, 54]</w:t>
      </w:r>
    </w:p>
    <w:p w14:paraId="47045D5B" w14:textId="77777777" w:rsidR="00772E74" w:rsidRPr="00671CD0" w:rsidRDefault="00772E74" w:rsidP="00772E74">
      <w:pPr>
        <w:pStyle w:val="BodyText1"/>
        <w:rPr>
          <w:lang w:val="en-US"/>
        </w:rPr>
      </w:pPr>
    </w:p>
    <w:p w14:paraId="0D7E56E9" w14:textId="77777777" w:rsidR="009903DE" w:rsidRPr="00671CD0" w:rsidRDefault="009903DE" w:rsidP="009903DE">
      <w:pPr>
        <w:pStyle w:val="BodyText1"/>
        <w:rPr>
          <w:lang w:val="en-US"/>
        </w:rPr>
      </w:pPr>
      <w:r w:rsidRPr="00671CD0">
        <w:rPr>
          <w:lang w:val="en-US"/>
        </w:rPr>
        <w:t>On the other hand, developers might not satisfied with the default inspector and variable hiding or the user friendliness of the resulting interface. They may implement other interfaces utilizing editor scripting.</w:t>
      </w:r>
    </w:p>
    <w:p w14:paraId="42D8DCDF" w14:textId="77777777" w:rsidR="009903DE" w:rsidRPr="00671CD0" w:rsidRDefault="009903DE" w:rsidP="009903DE">
      <w:pPr>
        <w:pStyle w:val="BodyText1"/>
        <w:rPr>
          <w:lang w:val="en-US"/>
        </w:rPr>
      </w:pPr>
    </w:p>
    <w:p w14:paraId="149E21A5" w14:textId="77777777" w:rsidR="009903DE" w:rsidRPr="00671CD0" w:rsidRDefault="009903DE" w:rsidP="009903DE">
      <w:pPr>
        <w:pStyle w:val="BodyText1"/>
        <w:rPr>
          <w:lang w:val="en-US"/>
        </w:rPr>
      </w:pPr>
      <w:r w:rsidRPr="00671CD0">
        <w:rPr>
          <w:lang w:val="en-US"/>
        </w:rPr>
        <w:t>In order to create a custom inspector for a class the CustomEditor attribute must be used on a class that inherits from the Editor class. The attribute also needs the type of script it is going to be used to create the custom inspector for as shown in Listing 2.</w:t>
      </w:r>
    </w:p>
    <w:p w14:paraId="117D6720" w14:textId="77777777" w:rsidR="00772E74" w:rsidRPr="00671CD0" w:rsidRDefault="00772E74" w:rsidP="009903DE">
      <w:pPr>
        <w:pStyle w:val="BodyText1"/>
        <w:rPr>
          <w:lang w:val="en-US"/>
        </w:rPr>
      </w:pPr>
    </w:p>
    <w:p w14:paraId="12E9E23D" w14:textId="77777777" w:rsidR="009903DE" w:rsidRPr="00671CD0" w:rsidRDefault="009903DE" w:rsidP="009903DE">
      <w:pPr>
        <w:pStyle w:val="ListingContent"/>
        <w:rPr>
          <w:lang w:val="en-US"/>
        </w:rPr>
      </w:pPr>
      <w:r w:rsidRPr="00671CD0">
        <w:rPr>
          <w:lang w:val="en-US"/>
        </w:rPr>
        <w:t>[CustomEditor(typeof(Level))]</w:t>
      </w:r>
    </w:p>
    <w:p w14:paraId="3198E6B3" w14:textId="77777777" w:rsidR="009903DE" w:rsidRPr="00671CD0" w:rsidRDefault="009903DE" w:rsidP="009903DE">
      <w:pPr>
        <w:pStyle w:val="ListingContent"/>
        <w:rPr>
          <w:lang w:val="en-US"/>
        </w:rPr>
      </w:pPr>
      <w:r w:rsidRPr="00671CD0">
        <w:rPr>
          <w:lang w:val="en-US"/>
        </w:rPr>
        <w:t>public class LevelInspector : Editor {</w:t>
      </w:r>
    </w:p>
    <w:p w14:paraId="51D71EC4" w14:textId="77777777" w:rsidR="009903DE" w:rsidRPr="00671CD0" w:rsidRDefault="009903DE" w:rsidP="009903DE">
      <w:pPr>
        <w:pStyle w:val="ListingContent"/>
        <w:rPr>
          <w:lang w:val="en-US"/>
        </w:rPr>
      </w:pPr>
    </w:p>
    <w:p w14:paraId="44C438D1" w14:textId="77777777" w:rsidR="009903DE" w:rsidRPr="00671CD0" w:rsidRDefault="009903DE" w:rsidP="009903DE">
      <w:pPr>
        <w:pStyle w:val="ListingContent"/>
        <w:rPr>
          <w:lang w:val="en-US"/>
        </w:rPr>
      </w:pPr>
      <w:r w:rsidRPr="00671CD0">
        <w:rPr>
          <w:lang w:val="en-US"/>
        </w:rPr>
        <w:t>}</w:t>
      </w:r>
    </w:p>
    <w:p w14:paraId="36C48E2E" w14:textId="77777777" w:rsidR="009903DE" w:rsidRPr="00671CD0" w:rsidRDefault="009903DE" w:rsidP="009903DE">
      <w:pPr>
        <w:pStyle w:val="Listing"/>
        <w:rPr>
          <w:lang w:val="en-US"/>
        </w:rPr>
      </w:pPr>
      <w:r w:rsidRPr="00671CD0">
        <w:rPr>
          <w:lang w:val="en-US"/>
        </w:rPr>
        <w:t>Reprinted from [4]</w:t>
      </w:r>
    </w:p>
    <w:p w14:paraId="2D8F55E6" w14:textId="77777777" w:rsidR="00772E74" w:rsidRPr="00671CD0" w:rsidRDefault="00772E74" w:rsidP="009903DE">
      <w:pPr>
        <w:pStyle w:val="BodyText1"/>
        <w:rPr>
          <w:lang w:val="en-US"/>
        </w:rPr>
      </w:pPr>
    </w:p>
    <w:p w14:paraId="6EDF3490" w14:textId="77777777" w:rsidR="009903DE" w:rsidRPr="00671CD0" w:rsidRDefault="009903DE" w:rsidP="009903DE">
      <w:pPr>
        <w:pStyle w:val="BodyText1"/>
        <w:rPr>
          <w:lang w:val="en-US"/>
        </w:rPr>
      </w:pPr>
      <w:r w:rsidRPr="00671CD0">
        <w:rPr>
          <w:lang w:val="en-US"/>
        </w:rPr>
        <w:t xml:space="preserve">This inspector class will cause the Unity editor to use the OnInspectorGUI function of the class whenever inspecting the script specified in the type of the CustomEditor attribute. </w:t>
      </w:r>
      <w:r w:rsidRPr="00671CD0">
        <w:rPr>
          <w:lang w:val="en-US"/>
        </w:rPr>
        <w:lastRenderedPageBreak/>
        <w:t xml:space="preserve">A Class structure in the previously specified way has a variable called target. This variable stores the inspected element as a Unity object. Therefore, if developers want to access the script they need to cast this object to the appropriate </w:t>
      </w:r>
      <w:r w:rsidR="00F7680F" w:rsidRPr="00671CD0">
        <w:rPr>
          <w:lang w:val="en-US"/>
        </w:rPr>
        <w:t>type. [</w:t>
      </w:r>
      <w:r w:rsidR="008079EC" w:rsidRPr="00671CD0">
        <w:rPr>
          <w:lang w:val="en-US"/>
        </w:rPr>
        <w:t>6, 55.</w:t>
      </w:r>
      <w:r w:rsidRPr="00671CD0">
        <w:rPr>
          <w:lang w:val="en-US"/>
        </w:rPr>
        <w:t>]</w:t>
      </w:r>
    </w:p>
    <w:p w14:paraId="03F07A9E" w14:textId="77777777" w:rsidR="009903DE" w:rsidRPr="00671CD0" w:rsidRDefault="009903DE" w:rsidP="009903DE">
      <w:pPr>
        <w:pStyle w:val="BodyText1"/>
        <w:rPr>
          <w:lang w:val="en-US"/>
        </w:rPr>
      </w:pPr>
    </w:p>
    <w:p w14:paraId="3B9CAE14" w14:textId="77777777" w:rsidR="008079EC" w:rsidRPr="00671CD0" w:rsidRDefault="008079EC" w:rsidP="008079EC">
      <w:pPr>
        <w:pStyle w:val="BodyText1"/>
        <w:rPr>
          <w:lang w:val="en-US"/>
        </w:rPr>
      </w:pPr>
      <w:r w:rsidRPr="00671CD0">
        <w:rPr>
          <w:lang w:val="en-US"/>
        </w:rPr>
        <w:t>Furthermore, in cases when the default inspector should be part of the custom inspector, one may add the DrawDefaultInspector function inside the OnInspectorGUI to draw it [6, 58]. The placement of this function is completely arbitrary and will only have an impact on the layout of the inspector. However, drawing custom elements in the inspector can be done by using the functions of the EditorGUI and the EditorGUILayout functions. Additionally, some more elements can be found in the GUILayout class as well. Classes with Layout in their names refer to elements that can be organized into a layout. Whereas the ones without the word have drawing functions that needs to have a Rect specifying their position and size on the display area.</w:t>
      </w:r>
    </w:p>
    <w:p w14:paraId="04CF1554" w14:textId="77777777" w:rsidR="008079EC" w:rsidRPr="00671CD0" w:rsidRDefault="008079EC" w:rsidP="008079EC">
      <w:pPr>
        <w:pStyle w:val="BodyText1"/>
        <w:rPr>
          <w:lang w:val="en-US"/>
        </w:rPr>
      </w:pPr>
    </w:p>
    <w:p w14:paraId="1C088811" w14:textId="745D8C8F" w:rsidR="00F412F8" w:rsidRDefault="008079EC" w:rsidP="008079EC">
      <w:pPr>
        <w:pStyle w:val="BodyText1"/>
        <w:rPr>
          <w:lang w:val="en-US"/>
        </w:rPr>
      </w:pPr>
      <w:r w:rsidRPr="00671CD0">
        <w:rPr>
          <w:lang w:val="en-US"/>
        </w:rPr>
        <w:t>Layouts in the Editor can flow from top to bottom or from left to right. The inspector is drawn with a top to bottom layout. These layouts can be changed by the script and arranged like tables in HTML scripting. The functions from the EditorGUILayout class are used for a vertical layout are BeginVertical() and EndVertical(). Also for the horizontal flow BeginHorizontal() and EndHorizontal() are used. [6, 66.]</w:t>
      </w:r>
      <w:r w:rsidR="00D86472">
        <w:rPr>
          <w:lang w:val="en-US"/>
        </w:rPr>
        <w:t xml:space="preserve"> An example of the usage of these layout functions is shown in Listing 3.</w:t>
      </w:r>
    </w:p>
    <w:p w14:paraId="7A91D56D" w14:textId="77777777" w:rsidR="00F412F8" w:rsidRDefault="00F412F8" w:rsidP="008079EC">
      <w:pPr>
        <w:pStyle w:val="BodyText1"/>
        <w:rPr>
          <w:lang w:val="en-US"/>
        </w:rPr>
      </w:pPr>
    </w:p>
    <w:p w14:paraId="1F4CDE27" w14:textId="0D7F71B7" w:rsidR="00F412F8" w:rsidRDefault="00F412F8" w:rsidP="00F412F8">
      <w:pPr>
        <w:pStyle w:val="ListingContent"/>
      </w:pPr>
      <w:r>
        <w:t>EditorGUILayout.BeginVertical(“box”);</w:t>
      </w:r>
    </w:p>
    <w:p w14:paraId="0B3BBAF1" w14:textId="356E6756" w:rsidR="00F412F8" w:rsidRDefault="00F412F8" w:rsidP="00F412F8">
      <w:pPr>
        <w:pStyle w:val="ListingContent"/>
      </w:pPr>
      <w:r>
        <w:t>EditorGUILayout.LabelField(“Name: ” + _itemInspected.name);</w:t>
      </w:r>
    </w:p>
    <w:p w14:paraId="677F1FFD" w14:textId="4438DA2C" w:rsidR="00F412F8" w:rsidRDefault="00F412F8" w:rsidP="00F412F8">
      <w:pPr>
        <w:pStyle w:val="ListingContent"/>
      </w:pPr>
      <w:r>
        <w:t>Editor.CreateEditor(_itemInspected.inspectedScript).OnInspectorGUI();</w:t>
      </w:r>
    </w:p>
    <w:p w14:paraId="12FB0D45" w14:textId="5416961C" w:rsidR="00F412F8" w:rsidRDefault="00F412F8" w:rsidP="00F412F8">
      <w:pPr>
        <w:pStyle w:val="ListingContent"/>
      </w:pPr>
      <w:r>
        <w:t>EditorGUILayout.EndVertical();</w:t>
      </w:r>
    </w:p>
    <w:p w14:paraId="62F3450C" w14:textId="75B31DF9" w:rsidR="00F412F8" w:rsidRDefault="00F412F8" w:rsidP="00F412F8">
      <w:pPr>
        <w:pStyle w:val="Listing"/>
      </w:pPr>
      <w:r>
        <w:t>Example of the Usage of the EditorGUILayout elements, Copied from Tadres (2015) [6, 134]</w:t>
      </w:r>
    </w:p>
    <w:p w14:paraId="47B5AA23" w14:textId="77777777" w:rsidR="00F412F8" w:rsidRDefault="00F412F8" w:rsidP="008079EC">
      <w:pPr>
        <w:pStyle w:val="BodyText1"/>
        <w:rPr>
          <w:lang w:val="en-US"/>
        </w:rPr>
      </w:pPr>
    </w:p>
    <w:p w14:paraId="7B049FF4" w14:textId="0E58AA81" w:rsidR="009903DE" w:rsidRPr="00671CD0" w:rsidRDefault="008079EC" w:rsidP="008079EC">
      <w:pPr>
        <w:pStyle w:val="BodyText1"/>
        <w:rPr>
          <w:lang w:val="en-US"/>
        </w:rPr>
      </w:pPr>
      <w:r w:rsidRPr="00671CD0">
        <w:rPr>
          <w:lang w:val="en-US"/>
        </w:rPr>
        <w:t>Finally, organized into layouts are the fields and controls. Layout elements can be drawn in the custom inspector with the help of the GUILayout and the EditorGUILayout classes functions. There are several type specific fields developers can choose from. All of these fields have several overloads to accommodate different needs. For example, some fields need a label and some do not. The overloads of the field functions allow for both type of displays. Also these fields and controls after all the initial properties they take as arguments, they take more arguments in their overloads such as GUIStyle and GUILayoutOptions. The properties allow to change the general look and feel of the field as well as the fixed and dynamic size of the GUI elements. [6, 66-67.]</w:t>
      </w:r>
    </w:p>
    <w:p w14:paraId="7B79545D" w14:textId="77777777" w:rsidR="008079EC" w:rsidRPr="00671CD0" w:rsidRDefault="008079EC" w:rsidP="008079EC">
      <w:pPr>
        <w:pStyle w:val="BodyText1"/>
        <w:rPr>
          <w:lang w:val="en-US"/>
        </w:rPr>
      </w:pPr>
    </w:p>
    <w:p w14:paraId="78A67662" w14:textId="77777777" w:rsidR="009903DE" w:rsidRPr="00671CD0" w:rsidRDefault="009903DE" w:rsidP="009903DE">
      <w:pPr>
        <w:pStyle w:val="Heading2"/>
        <w:rPr>
          <w:lang w:val="en-US"/>
        </w:rPr>
      </w:pPr>
      <w:bookmarkStart w:id="7" w:name="_Toc456346401"/>
      <w:r w:rsidRPr="00671CD0">
        <w:rPr>
          <w:lang w:val="en-US"/>
        </w:rPr>
        <w:t>GUI Skins and GUI Styles</w:t>
      </w:r>
      <w:bookmarkEnd w:id="7"/>
    </w:p>
    <w:p w14:paraId="25187E85" w14:textId="77777777" w:rsidR="00ED5840" w:rsidRPr="00671CD0" w:rsidRDefault="00ED5840" w:rsidP="00ED5840">
      <w:pPr>
        <w:pStyle w:val="BodyText1"/>
        <w:rPr>
          <w:lang w:val="en-US"/>
        </w:rPr>
      </w:pPr>
    </w:p>
    <w:p w14:paraId="37BA83F7" w14:textId="77777777" w:rsidR="00ED5840" w:rsidRPr="00671CD0" w:rsidRDefault="00ED5840" w:rsidP="00ED5840">
      <w:pPr>
        <w:pStyle w:val="BodyText1"/>
        <w:rPr>
          <w:lang w:val="en-US"/>
        </w:rPr>
      </w:pPr>
      <w:r w:rsidRPr="00671CD0">
        <w:rPr>
          <w:lang w:val="en-US"/>
        </w:rPr>
        <w:t xml:space="preserve">To be able to change the look and feel of the custom editor GUI developers need to utilize the classes GUIStyle and GUISkin. Before the 4.6 release of Unity these classes were solely used for game UI customization. As mentioned in the previous section GUI components accept an optional GUIStyle to override their default settings. </w:t>
      </w:r>
    </w:p>
    <w:p w14:paraId="096577CC" w14:textId="77777777" w:rsidR="00ED5840" w:rsidRPr="00671CD0" w:rsidRDefault="00ED5840" w:rsidP="00ED5840">
      <w:pPr>
        <w:pStyle w:val="BodyText1"/>
        <w:rPr>
          <w:lang w:val="en-US"/>
        </w:rPr>
      </w:pPr>
    </w:p>
    <w:p w14:paraId="14B17127" w14:textId="77777777" w:rsidR="00ED5840" w:rsidRPr="00671CD0" w:rsidRDefault="00ED5840" w:rsidP="00ED5840">
      <w:pPr>
        <w:pStyle w:val="ListingContent"/>
        <w:rPr>
          <w:lang w:val="en-US"/>
        </w:rPr>
      </w:pPr>
      <w:r w:rsidRPr="00671CD0">
        <w:rPr>
          <w:lang w:val="en-US"/>
        </w:rPr>
        <w:t>EditorGUILayout.LabelField("MyTitle", EditorStyles.boldLabel);</w:t>
      </w:r>
    </w:p>
    <w:p w14:paraId="764EA6CD" w14:textId="77777777" w:rsidR="00ED5840" w:rsidRPr="00671CD0" w:rsidRDefault="008079EC" w:rsidP="008079EC">
      <w:pPr>
        <w:pStyle w:val="Listing"/>
        <w:rPr>
          <w:lang w:val="en-US"/>
        </w:rPr>
      </w:pPr>
      <w:r w:rsidRPr="00671CD0">
        <w:rPr>
          <w:lang w:val="en-US"/>
        </w:rPr>
        <w:t>The usage of EditorStyles in GUI components, Reprinted from Tadres [6, 148]</w:t>
      </w:r>
    </w:p>
    <w:p w14:paraId="42620B2C" w14:textId="77777777" w:rsidR="00ED5840" w:rsidRPr="00671CD0" w:rsidRDefault="00ED5840" w:rsidP="00ED5840">
      <w:pPr>
        <w:pStyle w:val="BodyText1"/>
        <w:rPr>
          <w:lang w:val="en-US"/>
        </w:rPr>
      </w:pPr>
    </w:p>
    <w:p w14:paraId="465364D6" w14:textId="4D8102F6" w:rsidR="00ED5840" w:rsidRPr="00671CD0" w:rsidRDefault="00ED5840" w:rsidP="00ED5840">
      <w:pPr>
        <w:pStyle w:val="BodyText1"/>
        <w:rPr>
          <w:lang w:val="en-US"/>
        </w:rPr>
      </w:pPr>
      <w:r w:rsidRPr="00671CD0">
        <w:rPr>
          <w:lang w:val="en-US"/>
        </w:rPr>
        <w:t>A set of static styles used in the default editor of Unity can be found inside t</w:t>
      </w:r>
      <w:r w:rsidR="00D86472">
        <w:rPr>
          <w:lang w:val="en-US"/>
        </w:rPr>
        <w:t>he EditorStyles class. Listing 4</w:t>
      </w:r>
      <w:r w:rsidRPr="00671CD0">
        <w:rPr>
          <w:lang w:val="en-US"/>
        </w:rPr>
        <w:t xml:space="preserve"> illustrates the usage of such styles on a label field element.</w:t>
      </w:r>
    </w:p>
    <w:p w14:paraId="08503505" w14:textId="77777777" w:rsidR="00ED5840" w:rsidRPr="00671CD0" w:rsidRDefault="00ED5840" w:rsidP="00ED5840">
      <w:pPr>
        <w:pStyle w:val="BodyText1"/>
        <w:rPr>
          <w:lang w:val="en-US"/>
        </w:rPr>
      </w:pPr>
    </w:p>
    <w:p w14:paraId="080EBB0A" w14:textId="77777777" w:rsidR="008079EC" w:rsidRPr="00671CD0" w:rsidRDefault="008079EC" w:rsidP="008079EC">
      <w:pPr>
        <w:pStyle w:val="BodyText1"/>
        <w:rPr>
          <w:lang w:val="en-US"/>
        </w:rPr>
      </w:pPr>
      <w:r w:rsidRPr="00671CD0">
        <w:rPr>
          <w:lang w:val="en-US"/>
        </w:rPr>
        <w:t>Alternatively, developers may create custom GUIStyles to fit their needs. These styles are initialized with default values such as black font color. Although, the default values do not mirror the styles used in the Unity editor. Because of this, developers need to tweak several attributes to achieve the style they aim for. [6, 148.]</w:t>
      </w:r>
    </w:p>
    <w:p w14:paraId="382A2748" w14:textId="77777777" w:rsidR="008079EC" w:rsidRPr="00671CD0" w:rsidRDefault="008079EC" w:rsidP="008079EC">
      <w:pPr>
        <w:pStyle w:val="BodyText1"/>
        <w:rPr>
          <w:lang w:val="en-US"/>
        </w:rPr>
      </w:pPr>
    </w:p>
    <w:p w14:paraId="4431B4EC" w14:textId="77777777" w:rsidR="008079EC" w:rsidRPr="00671CD0" w:rsidRDefault="008079EC" w:rsidP="008079EC">
      <w:pPr>
        <w:pStyle w:val="BodyText1"/>
        <w:rPr>
          <w:lang w:val="en-US"/>
        </w:rPr>
      </w:pPr>
      <w:r w:rsidRPr="00671CD0">
        <w:rPr>
          <w:lang w:val="en-US"/>
        </w:rPr>
        <w:t>Each GUIStyle defines specific states required by the Editor GUI. These states are stored inside the GUIStyle in GUIStyleState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671CD0" w:rsidRDefault="008079EC" w:rsidP="008079EC">
      <w:pPr>
        <w:pStyle w:val="BodyText1"/>
        <w:rPr>
          <w:lang w:val="en-US"/>
        </w:rPr>
      </w:pPr>
    </w:p>
    <w:p w14:paraId="2A4B6424" w14:textId="77777777" w:rsidR="00ED5840" w:rsidRPr="00671CD0" w:rsidRDefault="008079EC" w:rsidP="008079EC">
      <w:pPr>
        <w:pStyle w:val="BodyText1"/>
        <w:rPr>
          <w:lang w:val="en-US"/>
        </w:rPr>
      </w:pPr>
      <w:r w:rsidRPr="00671CD0">
        <w:rPr>
          <w:lang w:val="en-US"/>
        </w:rPr>
        <w:t>Furthermore, GUIStyles can be organized into the GUISkin class which allows to customize the whole UI instead of separate elements. This class must be created as an asset. It is extending the ScriptableObject class.</w:t>
      </w:r>
      <w:r w:rsidR="00ED5840" w:rsidRPr="00671CD0">
        <w:rPr>
          <w:lang w:val="en-US"/>
        </w:rPr>
        <w:t xml:space="preserve"> </w:t>
      </w:r>
    </w:p>
    <w:p w14:paraId="294D7805" w14:textId="77777777" w:rsidR="00ED5840" w:rsidRPr="00671CD0" w:rsidRDefault="00ED5840" w:rsidP="00ED5840">
      <w:pPr>
        <w:pStyle w:val="BodyText1"/>
        <w:rPr>
          <w:lang w:val="en-US"/>
        </w:rPr>
      </w:pPr>
    </w:p>
    <w:p w14:paraId="1C022179" w14:textId="77777777" w:rsidR="00ED5840" w:rsidRPr="00671CD0" w:rsidRDefault="00ED5840" w:rsidP="00ED5840">
      <w:pPr>
        <w:pStyle w:val="BodyText1"/>
        <w:jc w:val="center"/>
        <w:rPr>
          <w:lang w:val="en-US"/>
        </w:rPr>
      </w:pPr>
      <w:r w:rsidRPr="00671CD0">
        <w:rPr>
          <w:noProof/>
          <w:lang w:val="en-US"/>
        </w:rPr>
        <w:lastRenderedPageBreak/>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4"/>
                    <a:srcRect/>
                    <a:stretch>
                      <a:fillRect/>
                    </a:stretch>
                  </pic:blipFill>
                  <pic:spPr>
                    <a:xfrm>
                      <a:off x="0" y="0"/>
                      <a:ext cx="2619375" cy="4953000"/>
                    </a:xfrm>
                    <a:prstGeom prst="rect">
                      <a:avLst/>
                    </a:prstGeom>
                    <a:ln/>
                  </pic:spPr>
                </pic:pic>
              </a:graphicData>
            </a:graphic>
          </wp:inline>
        </w:drawing>
      </w:r>
    </w:p>
    <w:p w14:paraId="18CAE7A4" w14:textId="77777777" w:rsidR="00ED5840" w:rsidRPr="00671CD0" w:rsidRDefault="008079EC" w:rsidP="008079EC">
      <w:pPr>
        <w:pStyle w:val="Figure"/>
        <w:jc w:val="center"/>
        <w:rPr>
          <w:lang w:val="en-US"/>
        </w:rPr>
      </w:pPr>
      <w:r w:rsidRPr="00671CD0">
        <w:rPr>
          <w:lang w:val="en-US"/>
        </w:rPr>
        <w:t>GUISkin custom inspector. Reprinted from Tadres (2015) [6, 159]</w:t>
      </w:r>
    </w:p>
    <w:p w14:paraId="3B253966" w14:textId="77777777" w:rsidR="00ED5840" w:rsidRPr="00671CD0" w:rsidRDefault="00ED5840" w:rsidP="00ED5840">
      <w:pPr>
        <w:pStyle w:val="BodyText1"/>
        <w:rPr>
          <w:lang w:val="en-US"/>
        </w:rPr>
      </w:pPr>
    </w:p>
    <w:p w14:paraId="1E17C816" w14:textId="75D6FEFB" w:rsidR="00ED5840" w:rsidRPr="00671CD0" w:rsidRDefault="00ED5840" w:rsidP="00ED5840">
      <w:pPr>
        <w:pStyle w:val="BodyText1"/>
        <w:rPr>
          <w:lang w:val="en-US"/>
        </w:rPr>
      </w:pPr>
      <w:r w:rsidRPr="00671CD0">
        <w:rPr>
          <w:lang w:val="en-US"/>
        </w:rPr>
        <w:t xml:space="preserve">Additionally, the pros of using GUISkins is their reusability in other projects. Finally, these assets generate their own custom inspector to facilitate the graphical editing </w:t>
      </w:r>
      <w:r w:rsidR="00D86472">
        <w:rPr>
          <w:lang w:val="en-US"/>
        </w:rPr>
        <w:t>of GUIStyles as seen in Figure 7</w:t>
      </w:r>
      <w:r w:rsidRPr="00671CD0">
        <w:rPr>
          <w:lang w:val="en-US"/>
        </w:rPr>
        <w:t xml:space="preserve">. </w:t>
      </w:r>
      <w:r w:rsidR="008079EC" w:rsidRPr="00671CD0">
        <w:rPr>
          <w:lang w:val="en-US"/>
        </w:rPr>
        <w:t>[6, 156-161.]</w:t>
      </w:r>
    </w:p>
    <w:p w14:paraId="1163B927" w14:textId="77777777" w:rsidR="008079EC" w:rsidRPr="00671CD0" w:rsidRDefault="008079EC" w:rsidP="00ED5840">
      <w:pPr>
        <w:pStyle w:val="BodyText1"/>
        <w:rPr>
          <w:lang w:val="en-US"/>
        </w:rPr>
      </w:pPr>
    </w:p>
    <w:p w14:paraId="39C2D9BF" w14:textId="77777777" w:rsidR="00ED5840" w:rsidRPr="00671CD0" w:rsidRDefault="00ED5840" w:rsidP="00ED5840">
      <w:pPr>
        <w:pStyle w:val="Heading2"/>
        <w:rPr>
          <w:lang w:val="en-US"/>
        </w:rPr>
      </w:pPr>
      <w:bookmarkStart w:id="8" w:name="_Toc456346402"/>
      <w:r w:rsidRPr="00671CD0">
        <w:rPr>
          <w:lang w:val="en-US"/>
        </w:rPr>
        <w:t>Scriptable Objects</w:t>
      </w:r>
      <w:bookmarkEnd w:id="8"/>
    </w:p>
    <w:p w14:paraId="0328404B" w14:textId="77777777" w:rsidR="00F7680F" w:rsidRPr="00671CD0" w:rsidRDefault="00F7680F" w:rsidP="00F7680F">
      <w:pPr>
        <w:pStyle w:val="BodyText1"/>
        <w:rPr>
          <w:lang w:val="en-US"/>
        </w:rPr>
      </w:pPr>
    </w:p>
    <w:p w14:paraId="3A3730CC" w14:textId="77777777" w:rsidR="009903DE" w:rsidRPr="00671CD0" w:rsidRDefault="00ED5840" w:rsidP="009903DE">
      <w:pPr>
        <w:pStyle w:val="BodyText1"/>
        <w:rPr>
          <w:lang w:val="en-US"/>
        </w:rPr>
      </w:pPr>
      <w:r w:rsidRPr="00671CD0">
        <w:rPr>
          <w:lang w:val="en-US"/>
        </w:rPr>
        <w:t xml:space="preserve">Unity has a special object type called scriptable objects. Scripts inheriting from the ScriptableObject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671CD0">
        <w:rPr>
          <w:lang w:val="en-US"/>
        </w:rPr>
        <w:t>Furthermore,</w:t>
      </w:r>
      <w:r w:rsidRPr="00671CD0">
        <w:rPr>
          <w:lang w:val="en-US"/>
        </w:rPr>
        <w:t xml:space="preserve"> with the use of scriptable objects developers can create custom editors for game designers where they can </w:t>
      </w:r>
      <w:r w:rsidRPr="00671CD0">
        <w:rPr>
          <w:lang w:val="en-US"/>
        </w:rPr>
        <w:lastRenderedPageBreak/>
        <w:t>test certain aspects of the game with different values and make the changes persist.</w:t>
      </w:r>
      <w:r w:rsidR="000D68A9" w:rsidRPr="00671CD0">
        <w:rPr>
          <w:lang w:val="en-US"/>
        </w:rPr>
        <w:t xml:space="preserve"> [6, 163-164.]</w:t>
      </w:r>
    </w:p>
    <w:p w14:paraId="7257DAC0" w14:textId="77777777" w:rsidR="00772E74" w:rsidRPr="00671CD0" w:rsidRDefault="00772E74" w:rsidP="009903DE">
      <w:pPr>
        <w:pStyle w:val="BodyText1"/>
        <w:rPr>
          <w:lang w:val="en-US"/>
        </w:rPr>
      </w:pPr>
    </w:p>
    <w:p w14:paraId="2F6FE406" w14:textId="77777777" w:rsidR="009903DE" w:rsidRPr="00671CD0" w:rsidRDefault="009903DE" w:rsidP="009903DE">
      <w:pPr>
        <w:pStyle w:val="Heading2"/>
        <w:rPr>
          <w:lang w:val="en-US"/>
        </w:rPr>
      </w:pPr>
      <w:bookmarkStart w:id="9" w:name="_Toc456346403"/>
      <w:r w:rsidRPr="00671CD0">
        <w:rPr>
          <w:lang w:val="en-US"/>
        </w:rPr>
        <w:t>AssetPostprocessor Scripts</w:t>
      </w:r>
      <w:bookmarkEnd w:id="9"/>
    </w:p>
    <w:p w14:paraId="728B7FC9" w14:textId="77777777" w:rsidR="009903DE" w:rsidRPr="00671CD0" w:rsidRDefault="009903DE" w:rsidP="009903DE">
      <w:pPr>
        <w:pStyle w:val="BodyText1"/>
        <w:rPr>
          <w:lang w:val="en-US"/>
        </w:rPr>
      </w:pPr>
    </w:p>
    <w:p w14:paraId="6CB23867" w14:textId="77777777" w:rsidR="000D68A9" w:rsidRPr="00671CD0" w:rsidRDefault="000D68A9" w:rsidP="000D68A9">
      <w:pPr>
        <w:pStyle w:val="BodyText1"/>
        <w:rPr>
          <w:lang w:val="en-US"/>
        </w:rPr>
      </w:pPr>
      <w:r w:rsidRPr="00671CD0">
        <w:rPr>
          <w:lang w:val="en-US"/>
        </w:rPr>
        <w:t>The AssetPostprocessor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p>
    <w:p w14:paraId="0C2AC753" w14:textId="77777777" w:rsidR="000D68A9" w:rsidRDefault="000D68A9" w:rsidP="000D68A9">
      <w:pPr>
        <w:pStyle w:val="BodyText1"/>
        <w:rPr>
          <w:lang w:val="en-US"/>
        </w:rPr>
      </w:pPr>
    </w:p>
    <w:p w14:paraId="686BB0E0" w14:textId="77777777" w:rsidR="007D6987" w:rsidRDefault="007D6987" w:rsidP="007D6987">
      <w:pPr>
        <w:pStyle w:val="ListingContent"/>
        <w:jc w:val="left"/>
      </w:pPr>
      <w:r>
        <w:t>using UnityEngine;</w:t>
      </w:r>
    </w:p>
    <w:p w14:paraId="066D7C7C" w14:textId="77777777" w:rsidR="007D6987" w:rsidRDefault="007D6987" w:rsidP="007D6987">
      <w:pPr>
        <w:pStyle w:val="ListingContent"/>
        <w:jc w:val="left"/>
      </w:pPr>
      <w:r>
        <w:t>using UnityEditor;</w:t>
      </w:r>
    </w:p>
    <w:p w14:paraId="314D653C" w14:textId="77777777" w:rsidR="007D6987" w:rsidRDefault="007D6987" w:rsidP="007D6987">
      <w:pPr>
        <w:pStyle w:val="ListingContent"/>
        <w:jc w:val="left"/>
      </w:pPr>
      <w:r>
        <w:t>namespace RunAndJump.ImportPipeline {</w:t>
      </w:r>
    </w:p>
    <w:p w14:paraId="01316D84" w14:textId="17D5073C" w:rsidR="007D6987" w:rsidRDefault="007D6987" w:rsidP="007D6987">
      <w:pPr>
        <w:pStyle w:val="ListingContent"/>
        <w:jc w:val="left"/>
      </w:pPr>
      <w:r>
        <w:t xml:space="preserve">  </w:t>
      </w:r>
      <w:r>
        <w:t>public class TexturePipeline : AssetPostprocessor {</w:t>
      </w:r>
    </w:p>
    <w:p w14:paraId="604315B3" w14:textId="277415F4" w:rsidR="007D6987" w:rsidRDefault="007D6987" w:rsidP="007D6987">
      <w:pPr>
        <w:pStyle w:val="ListingContent"/>
        <w:jc w:val="left"/>
      </w:pPr>
      <w:r>
        <w:t xml:space="preserve">    </w:t>
      </w:r>
      <w:r>
        <w:t>private void OnPreprocessTexture () {</w:t>
      </w:r>
    </w:p>
    <w:p w14:paraId="2753E0D9" w14:textId="125667B3" w:rsidR="007D6987" w:rsidRDefault="007D6987" w:rsidP="007D6987">
      <w:pPr>
        <w:pStyle w:val="ListingContent"/>
        <w:jc w:val="left"/>
      </w:pPr>
      <w:r>
        <w:t xml:space="preserve">      </w:t>
      </w:r>
      <w:r>
        <w:t>Debug.LogFormat("OnPreprocessTexture, The path is {0}",</w:t>
      </w:r>
      <w:r>
        <w:t xml:space="preserve"> </w:t>
      </w:r>
      <w:r>
        <w:t>assetPath);</w:t>
      </w:r>
    </w:p>
    <w:p w14:paraId="57E5B168" w14:textId="3C690DA1" w:rsidR="007D6987" w:rsidRDefault="007D6987" w:rsidP="007D6987">
      <w:pPr>
        <w:pStyle w:val="ListingContent"/>
        <w:jc w:val="left"/>
      </w:pPr>
      <w:r>
        <w:t xml:space="preserve">    </w:t>
      </w:r>
      <w:r>
        <w:t>}</w:t>
      </w:r>
    </w:p>
    <w:p w14:paraId="21D3D50D" w14:textId="18BD0BA2" w:rsidR="007D6987" w:rsidRDefault="007D6987" w:rsidP="007D6987">
      <w:pPr>
        <w:pStyle w:val="ListingContent"/>
        <w:jc w:val="left"/>
      </w:pPr>
      <w:r>
        <w:t xml:space="preserve">    </w:t>
      </w:r>
      <w:r>
        <w:t>private void OnPostprocessTexture (Texture2D texture) {</w:t>
      </w:r>
    </w:p>
    <w:p w14:paraId="7AA0E111" w14:textId="58C298B4" w:rsidR="007D6987" w:rsidRDefault="007D6987" w:rsidP="007D6987">
      <w:pPr>
        <w:pStyle w:val="ListingContent"/>
        <w:jc w:val="left"/>
      </w:pPr>
      <w:r>
        <w:t xml:space="preserve">      </w:t>
      </w:r>
      <w:r>
        <w:t>Debug.LogFormat("OnPostprocessTexture, The path is {0}",</w:t>
      </w:r>
      <w:r>
        <w:t xml:space="preserve"> </w:t>
      </w:r>
      <w:r>
        <w:t>assetPath);</w:t>
      </w:r>
    </w:p>
    <w:p w14:paraId="08E744D0" w14:textId="0A77631B" w:rsidR="007D6987" w:rsidRDefault="007D6987" w:rsidP="007D6987">
      <w:pPr>
        <w:pStyle w:val="ListingContent"/>
        <w:jc w:val="left"/>
      </w:pPr>
      <w:r>
        <w:t xml:space="preserve">    </w:t>
      </w:r>
      <w:r>
        <w:t>}</w:t>
      </w:r>
    </w:p>
    <w:p w14:paraId="2B4787F3" w14:textId="013C3259" w:rsidR="007D6987" w:rsidRDefault="007D6987" w:rsidP="007D6987">
      <w:pPr>
        <w:pStyle w:val="ListingContent"/>
        <w:jc w:val="left"/>
      </w:pPr>
      <w:r>
        <w:t xml:space="preserve">  </w:t>
      </w:r>
      <w:r>
        <w:t>}</w:t>
      </w:r>
    </w:p>
    <w:p w14:paraId="28E3946D" w14:textId="72374B71" w:rsidR="007D6987" w:rsidRDefault="007D6987" w:rsidP="007D6987">
      <w:pPr>
        <w:pStyle w:val="ListingContent"/>
        <w:jc w:val="left"/>
      </w:pPr>
      <w:r>
        <w:t>}</w:t>
      </w:r>
    </w:p>
    <w:p w14:paraId="3E7F5925" w14:textId="18718D42" w:rsidR="007D6987" w:rsidRDefault="007D6987" w:rsidP="007D6987">
      <w:pPr>
        <w:pStyle w:val="Listing"/>
      </w:pPr>
      <w:r>
        <w:t>Example of Inheriting from the AssetPostprocessor class, Copied from Tadres (2015) [6, 179]</w:t>
      </w:r>
    </w:p>
    <w:p w14:paraId="368BB676" w14:textId="77777777" w:rsidR="007D6987" w:rsidRPr="00671CD0" w:rsidRDefault="007D6987" w:rsidP="000D68A9">
      <w:pPr>
        <w:pStyle w:val="BodyText1"/>
        <w:rPr>
          <w:lang w:val="en-US"/>
        </w:rPr>
      </w:pPr>
    </w:p>
    <w:p w14:paraId="602D7106" w14:textId="3A39E851" w:rsidR="000D68A9" w:rsidRPr="00671CD0" w:rsidRDefault="000D68A9" w:rsidP="000D68A9">
      <w:pPr>
        <w:pStyle w:val="BodyText1"/>
        <w:rPr>
          <w:lang w:val="en-US"/>
        </w:rPr>
      </w:pPr>
      <w:r w:rsidRPr="00671CD0">
        <w:rPr>
          <w:lang w:val="en-US"/>
        </w:rPr>
        <w:t>There are many events available inside the AssetPostprocessor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OnPostprocessTexture event. [6, 181-184.]</w:t>
      </w:r>
      <w:r w:rsidR="00D86472">
        <w:rPr>
          <w:lang w:val="en-US"/>
        </w:rPr>
        <w:t xml:space="preserve"> Listing 5 shows the usage of the AssetPostprocessor class.</w:t>
      </w:r>
    </w:p>
    <w:p w14:paraId="4A55E405" w14:textId="77777777" w:rsidR="000D68A9" w:rsidRPr="00671CD0" w:rsidRDefault="000D68A9" w:rsidP="000D68A9">
      <w:pPr>
        <w:pStyle w:val="BodyText1"/>
        <w:rPr>
          <w:lang w:val="en-US"/>
        </w:rPr>
      </w:pPr>
    </w:p>
    <w:p w14:paraId="5C1982C9" w14:textId="77777777" w:rsidR="00772E74" w:rsidRPr="00671CD0" w:rsidRDefault="000D68A9" w:rsidP="000D68A9">
      <w:pPr>
        <w:pStyle w:val="BodyText1"/>
        <w:rPr>
          <w:lang w:val="en-US"/>
        </w:rPr>
      </w:pPr>
      <w:r w:rsidRPr="00671CD0">
        <w:rPr>
          <w:lang w:val="en-US"/>
        </w:rPr>
        <w:t>Additionally, using the properties of the AssetPostprocessor in a child class gives developers access to the specific import settings of each asset type. This can be achieved by typecasting the assetImporter property into the correct type. Once this cast is in a variable, it is freely configurable for the needs of the project. [6, 181-184.]</w:t>
      </w:r>
    </w:p>
    <w:p w14:paraId="59BB333B" w14:textId="77777777" w:rsidR="009903DE" w:rsidRPr="00671CD0" w:rsidRDefault="00B33B8F" w:rsidP="00B33B8F">
      <w:pPr>
        <w:pStyle w:val="Heading1"/>
        <w:rPr>
          <w:lang w:val="en-US"/>
        </w:rPr>
      </w:pPr>
      <w:bookmarkStart w:id="10" w:name="_Toc456346404"/>
      <w:r w:rsidRPr="00671CD0">
        <w:rPr>
          <w:lang w:val="en-US"/>
        </w:rPr>
        <w:lastRenderedPageBreak/>
        <w:t>The Avatar Content Editor</w:t>
      </w:r>
      <w:bookmarkEnd w:id="10"/>
    </w:p>
    <w:p w14:paraId="7DA952F2" w14:textId="77777777" w:rsidR="002B77D6" w:rsidRPr="00671CD0" w:rsidRDefault="002B77D6" w:rsidP="00F25928">
      <w:pPr>
        <w:pStyle w:val="Heading2"/>
        <w:rPr>
          <w:lang w:val="en-US"/>
        </w:rPr>
      </w:pPr>
      <w:bookmarkStart w:id="11" w:name="_Toc456346405"/>
      <w:r w:rsidRPr="00671CD0">
        <w:rPr>
          <w:lang w:val="en-US"/>
        </w:rPr>
        <w:t>Functionality</w:t>
      </w:r>
      <w:bookmarkEnd w:id="11"/>
    </w:p>
    <w:p w14:paraId="63DFF90F" w14:textId="77777777" w:rsidR="002B77D6" w:rsidRPr="00671CD0" w:rsidRDefault="002B77D6" w:rsidP="002B77D6">
      <w:pPr>
        <w:pStyle w:val="BodyText1"/>
        <w:rPr>
          <w:lang w:val="en-US"/>
        </w:rPr>
      </w:pPr>
    </w:p>
    <w:p w14:paraId="2262AB10" w14:textId="77777777" w:rsidR="002B77D6" w:rsidRPr="00671CD0" w:rsidRDefault="002B77D6" w:rsidP="002B77D6">
      <w:pPr>
        <w:pStyle w:val="BodyText1"/>
        <w:rPr>
          <w:lang w:val="en-US"/>
        </w:rPr>
      </w:pPr>
      <w:r w:rsidRPr="00671CD0">
        <w:rPr>
          <w:lang w:val="en-US"/>
        </w:rPr>
        <w:t>In General</w:t>
      </w:r>
    </w:p>
    <w:p w14:paraId="3E494CE5" w14:textId="77777777" w:rsidR="002B77D6" w:rsidRPr="00671CD0" w:rsidRDefault="002B77D6" w:rsidP="002B77D6">
      <w:pPr>
        <w:pStyle w:val="BodyText1"/>
        <w:rPr>
          <w:lang w:val="en-US"/>
        </w:rPr>
      </w:pPr>
    </w:p>
    <w:p w14:paraId="1D17BCFE" w14:textId="3DD5E4AE" w:rsidR="002B77D6" w:rsidRPr="00671CD0" w:rsidRDefault="002B77D6" w:rsidP="002B77D6">
      <w:pPr>
        <w:pStyle w:val="BodyText1"/>
        <w:rPr>
          <w:lang w:val="en-US"/>
        </w:rPr>
      </w:pPr>
      <w:r w:rsidRPr="00671CD0">
        <w:rPr>
          <w:lang w:val="en-US"/>
        </w:rPr>
        <w:t xml:space="preserve">The </w:t>
      </w:r>
      <w:r w:rsidR="00671CD0" w:rsidRPr="00671CD0">
        <w:rPr>
          <w:lang w:val="en-US"/>
        </w:rPr>
        <w:t>ACE is a tool that facilitates the editing and creation of avatar content such as clothes, set decorations, color, skin colors, clothing sets and gestures with the help of ACE you can modify data of the products and items listed. Furt</w:t>
      </w:r>
      <w:r w:rsidR="00D86472">
        <w:rPr>
          <w:lang w:val="en-US"/>
        </w:rPr>
        <w:t>hermore, as Figure 8</w:t>
      </w:r>
      <w:r w:rsidR="00671CD0" w:rsidRPr="00671CD0">
        <w:rPr>
          <w:lang w:val="en-US"/>
        </w:rPr>
        <w:t xml:space="preserve"> illustrates the ACE interface is a custom inspector of a singleton class. This class interacts with a number of other manager classes in order to provide all its functionality. 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671CD0" w:rsidRDefault="002B77D6" w:rsidP="002B77D6">
      <w:pPr>
        <w:pStyle w:val="BodyText1"/>
        <w:rPr>
          <w:lang w:val="en-US"/>
        </w:rPr>
      </w:pPr>
    </w:p>
    <w:p w14:paraId="298D4CCF" w14:textId="77777777" w:rsidR="002B77D6" w:rsidRPr="00671CD0" w:rsidRDefault="002B77D6" w:rsidP="002B77D6">
      <w:pPr>
        <w:pStyle w:val="BodyText1"/>
        <w:jc w:val="center"/>
        <w:rPr>
          <w:lang w:val="en-US"/>
        </w:rPr>
      </w:pPr>
      <w:r w:rsidRPr="00671CD0">
        <w:rPr>
          <w:noProof/>
          <w:lang w:val="en-US"/>
        </w:rPr>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5"/>
                    <a:srcRect/>
                    <a:stretch>
                      <a:fillRect/>
                    </a:stretch>
                  </pic:blipFill>
                  <pic:spPr>
                    <a:xfrm>
                      <a:off x="0" y="0"/>
                      <a:ext cx="4670108" cy="2926301"/>
                    </a:xfrm>
                    <a:prstGeom prst="rect">
                      <a:avLst/>
                    </a:prstGeom>
                    <a:ln/>
                  </pic:spPr>
                </pic:pic>
              </a:graphicData>
            </a:graphic>
          </wp:inline>
        </w:drawing>
      </w:r>
    </w:p>
    <w:p w14:paraId="2CC86396" w14:textId="77777777" w:rsidR="002B77D6" w:rsidRPr="00671CD0" w:rsidRDefault="002B77D6" w:rsidP="002B77D6">
      <w:pPr>
        <w:pStyle w:val="Figure"/>
        <w:jc w:val="center"/>
        <w:rPr>
          <w:lang w:val="en-US"/>
        </w:rPr>
      </w:pPr>
      <w:r w:rsidRPr="00671CD0">
        <w:rPr>
          <w:lang w:val="en-US"/>
        </w:rPr>
        <w:t>The basic look of the Avatar Content Editor</w:t>
      </w:r>
    </w:p>
    <w:p w14:paraId="1EA148C9" w14:textId="77777777" w:rsidR="002B77D6" w:rsidRPr="00671CD0" w:rsidRDefault="002B77D6" w:rsidP="002B77D6">
      <w:pPr>
        <w:pStyle w:val="BodyText1"/>
        <w:rPr>
          <w:lang w:val="en-US"/>
        </w:rPr>
      </w:pPr>
    </w:p>
    <w:p w14:paraId="2C7211F3" w14:textId="77777777" w:rsidR="002B77D6" w:rsidRPr="00671CD0" w:rsidRDefault="002B77D6" w:rsidP="002B77D6">
      <w:pPr>
        <w:pStyle w:val="BodyText1"/>
        <w:rPr>
          <w:lang w:val="en-US"/>
        </w:rPr>
      </w:pPr>
      <w:r w:rsidRPr="00671CD0">
        <w:rPr>
          <w:lang w:val="en-US"/>
        </w:rPr>
        <w:t>Clothes, colors, skin colors and clothing sets are stored on the servers of H4K, while set decorations and gestures are stored on the hard drive of the users. Because of this duality in storage methods</w:t>
      </w:r>
      <w:r w:rsidR="00671CD0" w:rsidRPr="00671CD0">
        <w:rPr>
          <w:lang w:val="en-US"/>
        </w:rPr>
        <w:t>,</w:t>
      </w:r>
      <w:r w:rsidRPr="00671CD0">
        <w:rPr>
          <w:lang w:val="en-US"/>
        </w:rPr>
        <w:t xml:space="preserve"> the ACE does not make changes to any of the data until </w:t>
      </w:r>
      <w:r w:rsidR="00671CD0" w:rsidRPr="00671CD0">
        <w:rPr>
          <w:lang w:val="en-US"/>
        </w:rPr>
        <w:t xml:space="preserve">the </w:t>
      </w:r>
      <w:r w:rsidRPr="00671CD0">
        <w:rPr>
          <w:lang w:val="en-US"/>
        </w:rPr>
        <w:t xml:space="preserve">users sync and save their changes. With the help of </w:t>
      </w:r>
      <w:r w:rsidR="00671CD0" w:rsidRPr="00671CD0">
        <w:rPr>
          <w:lang w:val="en-US"/>
        </w:rPr>
        <w:t xml:space="preserve">the </w:t>
      </w:r>
      <w:r w:rsidRPr="00671CD0">
        <w:rPr>
          <w:lang w:val="en-US"/>
        </w:rPr>
        <w:t>ACE users can also take screenshots of dressed up and animated avatars, also known as mannequins.</w:t>
      </w:r>
    </w:p>
    <w:p w14:paraId="2F276355" w14:textId="77777777" w:rsidR="00671CD0" w:rsidRPr="00671CD0" w:rsidRDefault="00671CD0" w:rsidP="002B77D6">
      <w:pPr>
        <w:pStyle w:val="BodyText1"/>
        <w:rPr>
          <w:lang w:val="en-US"/>
        </w:rPr>
      </w:pPr>
    </w:p>
    <w:p w14:paraId="151A755F" w14:textId="77777777" w:rsidR="002B77D6" w:rsidRPr="00671CD0" w:rsidRDefault="002B77D6" w:rsidP="002B77D6">
      <w:pPr>
        <w:pStyle w:val="BodyText1"/>
        <w:rPr>
          <w:lang w:val="en-US"/>
        </w:rPr>
      </w:pPr>
      <w:r w:rsidRPr="00671CD0">
        <w:rPr>
          <w:lang w:val="en-US"/>
        </w:rPr>
        <w:t>Dialogs and Visual Feedback</w:t>
      </w:r>
    </w:p>
    <w:p w14:paraId="3315678C" w14:textId="77777777" w:rsidR="002B77D6" w:rsidRPr="00671CD0" w:rsidRDefault="002B77D6" w:rsidP="002B77D6">
      <w:pPr>
        <w:pStyle w:val="BodyText1"/>
        <w:rPr>
          <w:lang w:val="en-US"/>
        </w:rPr>
      </w:pPr>
    </w:p>
    <w:p w14:paraId="57323BE0" w14:textId="77777777" w:rsidR="002B77D6" w:rsidRPr="00671CD0" w:rsidRDefault="002B77D6" w:rsidP="002B77D6">
      <w:pPr>
        <w:pStyle w:val="BodyText1"/>
        <w:rPr>
          <w:lang w:val="en-US"/>
        </w:rPr>
      </w:pPr>
      <w:r w:rsidRPr="00671CD0">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671CD0" w:rsidRDefault="002B77D6" w:rsidP="002B77D6">
      <w:pPr>
        <w:pStyle w:val="BodyText1"/>
        <w:rPr>
          <w:lang w:val="en-US"/>
        </w:rPr>
      </w:pPr>
    </w:p>
    <w:p w14:paraId="72D59EFD" w14:textId="77777777" w:rsidR="00671CD0" w:rsidRPr="00671CD0" w:rsidRDefault="00671CD0" w:rsidP="00671CD0">
      <w:pPr>
        <w:pStyle w:val="BodyText1"/>
        <w:jc w:val="center"/>
        <w:rPr>
          <w:lang w:val="en-US"/>
        </w:rPr>
      </w:pPr>
      <w:r w:rsidRPr="00671CD0">
        <w:rPr>
          <w:noProof/>
          <w:lang w:val="en-US"/>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2743200" cy="1057275"/>
                    </a:xfrm>
                    <a:prstGeom prst="rect">
                      <a:avLst/>
                    </a:prstGeom>
                    <a:ln/>
                  </pic:spPr>
                </pic:pic>
              </a:graphicData>
            </a:graphic>
          </wp:inline>
        </w:drawing>
      </w:r>
    </w:p>
    <w:p w14:paraId="084157C2" w14:textId="77777777" w:rsidR="00671CD0" w:rsidRPr="00671CD0" w:rsidRDefault="00671CD0" w:rsidP="00671CD0">
      <w:pPr>
        <w:pStyle w:val="Figure"/>
        <w:jc w:val="center"/>
        <w:rPr>
          <w:lang w:val="en-US"/>
        </w:rPr>
      </w:pPr>
      <w:r w:rsidRPr="00671CD0">
        <w:rPr>
          <w:lang w:val="en-US"/>
        </w:rPr>
        <w:t>Browser Button Background Colors on Clothing Sets</w:t>
      </w:r>
    </w:p>
    <w:p w14:paraId="4DD06D17" w14:textId="77777777" w:rsidR="00671CD0" w:rsidRPr="00671CD0" w:rsidRDefault="00671CD0" w:rsidP="002B77D6">
      <w:pPr>
        <w:pStyle w:val="BodyText1"/>
        <w:rPr>
          <w:lang w:val="en-US"/>
        </w:rPr>
      </w:pPr>
    </w:p>
    <w:p w14:paraId="4FF5ED5C" w14:textId="77777777" w:rsidR="002B77D6" w:rsidRPr="00671CD0" w:rsidRDefault="002B77D6" w:rsidP="002B77D6">
      <w:pPr>
        <w:pStyle w:val="BodyText1"/>
        <w:rPr>
          <w:lang w:val="en-US"/>
        </w:rPr>
      </w:pPr>
      <w:r w:rsidRPr="00671CD0">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671CD0">
        <w:rPr>
          <w:lang w:val="en-US"/>
        </w:rPr>
        <w:t>ributes holding erroneous data.</w:t>
      </w:r>
    </w:p>
    <w:p w14:paraId="289FD2BE" w14:textId="77777777" w:rsidR="002B77D6" w:rsidRPr="00671CD0" w:rsidRDefault="002B77D6" w:rsidP="002B77D6">
      <w:pPr>
        <w:pStyle w:val="BodyText1"/>
        <w:rPr>
          <w:lang w:val="en-US"/>
        </w:rPr>
      </w:pPr>
    </w:p>
    <w:p w14:paraId="16648137" w14:textId="77777777" w:rsidR="002B77D6" w:rsidRPr="00671CD0" w:rsidRDefault="002B77D6" w:rsidP="002B77D6">
      <w:pPr>
        <w:pStyle w:val="BodyText1"/>
        <w:jc w:val="center"/>
        <w:rPr>
          <w:lang w:val="en-US"/>
        </w:rPr>
      </w:pPr>
      <w:r w:rsidRPr="00671CD0">
        <w:rPr>
          <w:noProof/>
          <w:lang w:val="en-US"/>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943350" cy="2952750"/>
                    </a:xfrm>
                    <a:prstGeom prst="rect">
                      <a:avLst/>
                    </a:prstGeom>
                    <a:ln/>
                  </pic:spPr>
                </pic:pic>
              </a:graphicData>
            </a:graphic>
          </wp:inline>
        </w:drawing>
      </w:r>
    </w:p>
    <w:p w14:paraId="28BDEBAE" w14:textId="77777777" w:rsidR="002B77D6" w:rsidRPr="00671CD0" w:rsidRDefault="002B77D6" w:rsidP="002B77D6">
      <w:pPr>
        <w:pStyle w:val="Figure"/>
        <w:jc w:val="center"/>
        <w:rPr>
          <w:lang w:val="en-US"/>
        </w:rPr>
      </w:pPr>
      <w:r w:rsidRPr="00671CD0">
        <w:rPr>
          <w:lang w:val="en-US"/>
        </w:rPr>
        <w:t>Code Name Changing Dialog</w:t>
      </w:r>
    </w:p>
    <w:p w14:paraId="19073DBE" w14:textId="77777777" w:rsidR="002B77D6" w:rsidRPr="00671CD0" w:rsidRDefault="002B77D6" w:rsidP="002B77D6">
      <w:pPr>
        <w:pStyle w:val="BodyText1"/>
        <w:rPr>
          <w:lang w:val="en-US"/>
        </w:rPr>
      </w:pPr>
    </w:p>
    <w:p w14:paraId="45D85919" w14:textId="5611DE9F" w:rsidR="00671CD0" w:rsidRPr="00671CD0" w:rsidRDefault="00671CD0" w:rsidP="002B77D6">
      <w:pPr>
        <w:pStyle w:val="BodyText1"/>
        <w:rPr>
          <w:lang w:val="en-US"/>
        </w:rPr>
      </w:pPr>
      <w:r w:rsidRPr="00671CD0">
        <w:rPr>
          <w:lang w:val="en-US"/>
        </w:rPr>
        <w:lastRenderedPageBreak/>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Pr>
          <w:lang w:val="en-US"/>
        </w:rPr>
        <w:t xml:space="preserve"> All of these colors are shown on browser buttons in Figure 9.</w:t>
      </w:r>
    </w:p>
    <w:p w14:paraId="17DEDAF8" w14:textId="77777777" w:rsidR="00671CD0" w:rsidRPr="00671CD0" w:rsidRDefault="00671CD0" w:rsidP="002B77D6">
      <w:pPr>
        <w:pStyle w:val="BodyText1"/>
        <w:rPr>
          <w:lang w:val="en-US"/>
        </w:rPr>
      </w:pPr>
    </w:p>
    <w:p w14:paraId="5B830920" w14:textId="37EB39B6" w:rsidR="002B77D6" w:rsidRPr="00671CD0" w:rsidRDefault="002B77D6" w:rsidP="002B77D6">
      <w:pPr>
        <w:pStyle w:val="BodyText1"/>
        <w:rPr>
          <w:lang w:val="en-US"/>
        </w:rPr>
      </w:pPr>
      <w:r w:rsidRPr="00671CD0">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671CD0">
        <w:rPr>
          <w:lang w:val="en-US"/>
        </w:rPr>
        <w:t xml:space="preserve">in Figure </w:t>
      </w:r>
      <w:r w:rsidR="00D86472">
        <w:rPr>
          <w:lang w:val="en-US"/>
        </w:rPr>
        <w:t>10</w:t>
      </w:r>
      <w:r w:rsidRPr="00671CD0">
        <w:rPr>
          <w:lang w:val="en-US"/>
        </w:rPr>
        <w:t xml:space="preserve">. Furthermore, an even more sensitive action </w:t>
      </w:r>
      <w:r w:rsidR="00384A7C" w:rsidRPr="00671CD0">
        <w:rPr>
          <w:lang w:val="en-US"/>
        </w:rPr>
        <w:t>has</w:t>
      </w:r>
      <w:r w:rsidRPr="00671CD0">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671CD0" w:rsidRDefault="002B77D6" w:rsidP="002B77D6">
      <w:pPr>
        <w:pStyle w:val="BodyText1"/>
        <w:rPr>
          <w:lang w:val="en-US"/>
        </w:rPr>
      </w:pPr>
    </w:p>
    <w:p w14:paraId="5E80FDE8" w14:textId="77777777" w:rsidR="002B77D6" w:rsidRPr="00671CD0" w:rsidRDefault="002B77D6" w:rsidP="002B77D6">
      <w:pPr>
        <w:pStyle w:val="BodyText1"/>
        <w:rPr>
          <w:lang w:val="en-US"/>
        </w:rPr>
      </w:pPr>
      <w:r w:rsidRPr="00671CD0">
        <w:rPr>
          <w:lang w:val="en-US"/>
        </w:rPr>
        <w:t>Validation</w:t>
      </w:r>
    </w:p>
    <w:p w14:paraId="1599A804" w14:textId="77777777" w:rsidR="002B77D6" w:rsidRPr="00671CD0" w:rsidRDefault="002B77D6" w:rsidP="002B77D6">
      <w:pPr>
        <w:pStyle w:val="BodyText1"/>
        <w:rPr>
          <w:lang w:val="en-US"/>
        </w:rPr>
      </w:pPr>
    </w:p>
    <w:p w14:paraId="42CF6929" w14:textId="79BE4451" w:rsidR="00671CD0" w:rsidRDefault="002B77D6" w:rsidP="00671CD0">
      <w:pPr>
        <w:pStyle w:val="BodyText1"/>
        <w:rPr>
          <w:lang w:val="en-US"/>
        </w:rPr>
      </w:pPr>
      <w:r w:rsidRPr="00671CD0">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Figure </w:t>
      </w:r>
      <w:r w:rsidR="00D86472">
        <w:rPr>
          <w:lang w:val="en-US"/>
        </w:rPr>
        <w:t>11</w:t>
      </w:r>
      <w:r w:rsidRPr="00671CD0">
        <w:rPr>
          <w:lang w:val="en-US"/>
        </w:rPr>
        <w:t>.</w:t>
      </w:r>
      <w:r w:rsidR="00671CD0" w:rsidRPr="00671CD0">
        <w:rPr>
          <w:lang w:val="en-US"/>
        </w:rPr>
        <w:t xml:space="preserve"> Additionally, fields with errors are marked with red. This directs the attention of the user to the data fields where they must m</w:t>
      </w:r>
      <w:r w:rsidR="00D86472">
        <w:rPr>
          <w:lang w:val="en-US"/>
        </w:rPr>
        <w:t>ake changes. As seen on Figure 11</w:t>
      </w:r>
      <w:r w:rsidR="00671CD0" w:rsidRPr="00671CD0">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Default="00671CD0" w:rsidP="00671CD0">
      <w:pPr>
        <w:pStyle w:val="BodyText1"/>
        <w:rPr>
          <w:lang w:val="en-US"/>
        </w:rPr>
      </w:pPr>
    </w:p>
    <w:p w14:paraId="2E27A039" w14:textId="77777777" w:rsidR="00671CD0" w:rsidRPr="00671CD0" w:rsidRDefault="00671CD0" w:rsidP="00671CD0">
      <w:pPr>
        <w:pStyle w:val="BodyText1"/>
        <w:rPr>
          <w:lang w:val="en-US"/>
        </w:rPr>
      </w:pPr>
      <w:r w:rsidRPr="00671CD0">
        <w:rPr>
          <w:lang w:val="en-US"/>
        </w:rPr>
        <w:t>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IACESmartObject interface. These validate functions are doing type specific checks against certain rules on each of their properties. The validation is a function called for each and every change on the attribute fields.</w:t>
      </w:r>
    </w:p>
    <w:p w14:paraId="413A6AFF" w14:textId="77777777" w:rsidR="002B77D6" w:rsidRPr="00671CD0" w:rsidRDefault="002B77D6" w:rsidP="002B77D6">
      <w:pPr>
        <w:pStyle w:val="BodyText1"/>
        <w:rPr>
          <w:lang w:val="en-US"/>
        </w:rPr>
      </w:pPr>
    </w:p>
    <w:p w14:paraId="79278CA1" w14:textId="77777777" w:rsidR="002B77D6" w:rsidRPr="00671CD0" w:rsidRDefault="002B77D6" w:rsidP="002B77D6">
      <w:pPr>
        <w:pStyle w:val="BodyText1"/>
        <w:rPr>
          <w:lang w:val="en-US"/>
        </w:rPr>
      </w:pPr>
    </w:p>
    <w:p w14:paraId="7D4AEE13" w14:textId="77777777" w:rsidR="002B77D6" w:rsidRPr="00671CD0" w:rsidRDefault="0086596B" w:rsidP="0086596B">
      <w:pPr>
        <w:pStyle w:val="BodyText1"/>
        <w:jc w:val="center"/>
        <w:rPr>
          <w:lang w:val="en-US"/>
        </w:rPr>
      </w:pPr>
      <w:r w:rsidRPr="00671CD0">
        <w:rPr>
          <w:noProof/>
          <w:lang w:val="en-US"/>
        </w:rPr>
        <w:drawing>
          <wp:inline distT="114300" distB="114300" distL="114300" distR="114300" wp14:anchorId="0830D16C" wp14:editId="53DEBF26">
            <wp:extent cx="3228975" cy="4284451"/>
            <wp:effectExtent l="0" t="0" r="0" b="1905"/>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28"/>
                    <a:srcRect/>
                    <a:stretch>
                      <a:fillRect/>
                    </a:stretch>
                  </pic:blipFill>
                  <pic:spPr>
                    <a:xfrm>
                      <a:off x="0" y="0"/>
                      <a:ext cx="3236167" cy="4293994"/>
                    </a:xfrm>
                    <a:prstGeom prst="rect">
                      <a:avLst/>
                    </a:prstGeom>
                    <a:ln/>
                  </pic:spPr>
                </pic:pic>
              </a:graphicData>
            </a:graphic>
          </wp:inline>
        </w:drawing>
      </w:r>
    </w:p>
    <w:p w14:paraId="3E9C5D31" w14:textId="77777777" w:rsidR="002B77D6" w:rsidRPr="00671CD0" w:rsidRDefault="002B77D6" w:rsidP="0086596B">
      <w:pPr>
        <w:pStyle w:val="Figure"/>
        <w:jc w:val="center"/>
        <w:rPr>
          <w:lang w:val="en-US"/>
        </w:rPr>
      </w:pPr>
      <w:r w:rsidRPr="00671CD0">
        <w:rPr>
          <w:lang w:val="en-US"/>
        </w:rPr>
        <w:t>Example of Validation in the ACE</w:t>
      </w:r>
    </w:p>
    <w:p w14:paraId="0FAFF83F" w14:textId="77777777" w:rsidR="002B77D6" w:rsidRPr="00671CD0" w:rsidRDefault="002B77D6" w:rsidP="002B77D6">
      <w:pPr>
        <w:pStyle w:val="BodyText1"/>
        <w:rPr>
          <w:lang w:val="en-US"/>
        </w:rPr>
      </w:pPr>
    </w:p>
    <w:p w14:paraId="6CD33B63" w14:textId="77777777" w:rsidR="00671CD0" w:rsidRPr="00671CD0" w:rsidRDefault="00671CD0" w:rsidP="00671CD0">
      <w:pPr>
        <w:pStyle w:val="BodyText1"/>
        <w:rPr>
          <w:lang w:val="en-US"/>
        </w:rPr>
      </w:pPr>
      <w:r w:rsidRPr="00671CD0">
        <w:rPr>
          <w:lang w:val="en-US"/>
        </w:rPr>
        <w:t>This means that even if a single letter is typed into a text field, the validation will be run. There are many rules this process is based on. For instance, the code name of any given item must not match another. Also, another example, clothing items must have all of their meshes, textures and icons assigned to them. Each of these rules are stored in static functions in the ACEHelper class which return a boolean value and set the error and warning flags of the given item. This way different items can call the same function for the same rules to validate fields with.</w:t>
      </w:r>
    </w:p>
    <w:p w14:paraId="7E9A2F22" w14:textId="77777777" w:rsidR="00671CD0" w:rsidRPr="00671CD0" w:rsidRDefault="00671CD0" w:rsidP="00671CD0">
      <w:pPr>
        <w:pStyle w:val="BodyText1"/>
        <w:rPr>
          <w:lang w:val="en-US"/>
        </w:rPr>
      </w:pPr>
    </w:p>
    <w:p w14:paraId="7C0F3A63" w14:textId="77777777" w:rsidR="00671CD0" w:rsidRPr="00671CD0" w:rsidRDefault="00671CD0" w:rsidP="00671CD0">
      <w:pPr>
        <w:pStyle w:val="ListingContent"/>
        <w:jc w:val="left"/>
      </w:pPr>
      <w:r w:rsidRPr="00671CD0">
        <w:t>public static bool ValidateCodeName(string codeName, ref ItemErrorFlags errorFlags)</w:t>
      </w:r>
    </w:p>
    <w:p w14:paraId="6F3FDEB9" w14:textId="77777777" w:rsidR="00671CD0" w:rsidRPr="00671CD0" w:rsidRDefault="00671CD0" w:rsidP="00671CD0">
      <w:pPr>
        <w:pStyle w:val="ListingContent"/>
        <w:jc w:val="left"/>
      </w:pPr>
      <w:r w:rsidRPr="00671CD0">
        <w:t>{</w:t>
      </w:r>
    </w:p>
    <w:p w14:paraId="00505BAB" w14:textId="77777777" w:rsidR="00671CD0" w:rsidRPr="00671CD0" w:rsidRDefault="00671CD0" w:rsidP="00671CD0">
      <w:pPr>
        <w:pStyle w:val="ListingContent"/>
        <w:jc w:val="left"/>
      </w:pPr>
      <w:r>
        <w:t xml:space="preserve">    </w:t>
      </w:r>
      <w:r w:rsidRPr="00671CD0">
        <w:t>if (!string.IsNullOrEmpty(codeName))</w:t>
      </w:r>
    </w:p>
    <w:p w14:paraId="25D9575C" w14:textId="77777777" w:rsidR="00671CD0" w:rsidRPr="00671CD0" w:rsidRDefault="00671CD0" w:rsidP="00671CD0">
      <w:pPr>
        <w:pStyle w:val="ListingContent"/>
        <w:jc w:val="left"/>
      </w:pPr>
      <w:r>
        <w:t xml:space="preserve">    </w:t>
      </w:r>
      <w:r w:rsidRPr="00671CD0">
        <w:t>{</w:t>
      </w:r>
    </w:p>
    <w:p w14:paraId="1DF92CA8" w14:textId="77777777" w:rsidR="00671CD0" w:rsidRPr="00671CD0" w:rsidRDefault="00671CD0" w:rsidP="00671CD0">
      <w:pPr>
        <w:pStyle w:val="ListingContent"/>
        <w:jc w:val="left"/>
      </w:pPr>
      <w:r>
        <w:t xml:space="preserve">        </w:t>
      </w:r>
      <w:r w:rsidRPr="00671CD0">
        <w:t>errorFlags &amp;= ~ItemErrorFlags.CodeNameIsEmpty;</w:t>
      </w:r>
    </w:p>
    <w:p w14:paraId="7B32EEC9" w14:textId="77777777" w:rsidR="00671CD0" w:rsidRPr="00671CD0" w:rsidRDefault="00671CD0" w:rsidP="00671CD0">
      <w:pPr>
        <w:pStyle w:val="ListingContent"/>
        <w:jc w:val="left"/>
      </w:pPr>
      <w:r>
        <w:t xml:space="preserve">        </w:t>
      </w:r>
      <w:r w:rsidRPr="00671CD0">
        <w:t>if (!Regex.IsMatch(codeName, @"^[a-zA-Z0-9]+$"))</w:t>
      </w:r>
    </w:p>
    <w:p w14:paraId="6BFF9957" w14:textId="77777777" w:rsidR="00671CD0" w:rsidRPr="00671CD0" w:rsidRDefault="00671CD0" w:rsidP="00671CD0">
      <w:pPr>
        <w:pStyle w:val="ListingContent"/>
        <w:jc w:val="left"/>
      </w:pPr>
      <w:r>
        <w:t xml:space="preserve">        </w:t>
      </w:r>
      <w:r w:rsidRPr="00671CD0">
        <w:t>{</w:t>
      </w:r>
    </w:p>
    <w:p w14:paraId="47AA966A" w14:textId="77777777" w:rsidR="00671CD0" w:rsidRPr="00671CD0" w:rsidRDefault="00671CD0" w:rsidP="00671CD0">
      <w:pPr>
        <w:pStyle w:val="ListingContent"/>
        <w:jc w:val="left"/>
      </w:pPr>
      <w:r>
        <w:lastRenderedPageBreak/>
        <w:t xml:space="preserve">            </w:t>
      </w:r>
      <w:r w:rsidRPr="00671CD0">
        <w:t>errorFlags |= ItemErrorFlags.InvalidCodeNameChars;</w:t>
      </w:r>
    </w:p>
    <w:p w14:paraId="76594B6D" w14:textId="77777777" w:rsidR="00671CD0" w:rsidRPr="00671CD0" w:rsidRDefault="00671CD0" w:rsidP="00671CD0">
      <w:pPr>
        <w:pStyle w:val="ListingContent"/>
        <w:jc w:val="left"/>
      </w:pPr>
      <w:r>
        <w:t xml:space="preserve">            </w:t>
      </w:r>
      <w:r w:rsidRPr="00671CD0">
        <w:t>return false;</w:t>
      </w:r>
    </w:p>
    <w:p w14:paraId="5AAF9C84" w14:textId="77777777" w:rsidR="00671CD0" w:rsidRPr="00671CD0" w:rsidRDefault="00671CD0" w:rsidP="00671CD0">
      <w:pPr>
        <w:pStyle w:val="ListingContent"/>
        <w:jc w:val="left"/>
      </w:pPr>
      <w:r>
        <w:t xml:space="preserve">        </w:t>
      </w:r>
      <w:r w:rsidRPr="00671CD0">
        <w:t>}</w:t>
      </w:r>
    </w:p>
    <w:p w14:paraId="1E1460FA" w14:textId="77777777" w:rsidR="00671CD0" w:rsidRPr="00671CD0" w:rsidRDefault="00671CD0" w:rsidP="00671CD0">
      <w:pPr>
        <w:pStyle w:val="ListingContent"/>
        <w:jc w:val="left"/>
      </w:pPr>
      <w:r>
        <w:t xml:space="preserve">        </w:t>
      </w:r>
      <w:r w:rsidRPr="00671CD0">
        <w:t>errorFlags &amp;= ~ItemErrorFlags.InvalidCodeNameChars;</w:t>
      </w:r>
    </w:p>
    <w:p w14:paraId="0ED91550" w14:textId="77777777" w:rsidR="00671CD0" w:rsidRPr="00671CD0" w:rsidRDefault="00671CD0" w:rsidP="00671CD0">
      <w:pPr>
        <w:pStyle w:val="ListingContent"/>
        <w:jc w:val="left"/>
      </w:pPr>
      <w:r>
        <w:t xml:space="preserve">        </w:t>
      </w:r>
      <w:r w:rsidRPr="00671CD0">
        <w:t>return true;</w:t>
      </w:r>
    </w:p>
    <w:p w14:paraId="39136445" w14:textId="77777777" w:rsidR="00671CD0" w:rsidRPr="00671CD0" w:rsidRDefault="00671CD0" w:rsidP="00671CD0">
      <w:pPr>
        <w:pStyle w:val="ListingContent"/>
        <w:jc w:val="left"/>
      </w:pPr>
      <w:r>
        <w:t xml:space="preserve">    </w:t>
      </w:r>
      <w:r w:rsidRPr="00671CD0">
        <w:t>}</w:t>
      </w:r>
    </w:p>
    <w:p w14:paraId="37FA8C79" w14:textId="77777777" w:rsidR="00671CD0" w:rsidRPr="00671CD0" w:rsidRDefault="00671CD0" w:rsidP="00671CD0">
      <w:pPr>
        <w:pStyle w:val="ListingContent"/>
        <w:jc w:val="left"/>
      </w:pPr>
      <w:r>
        <w:t xml:space="preserve">    </w:t>
      </w:r>
      <w:r w:rsidRPr="00671CD0">
        <w:t>errorFlags |= ItemErrorFlags.CodeNameIsEmpty;</w:t>
      </w:r>
    </w:p>
    <w:p w14:paraId="21EBDCE5" w14:textId="77777777" w:rsidR="00671CD0" w:rsidRPr="00671CD0" w:rsidRDefault="00671CD0" w:rsidP="00671CD0">
      <w:pPr>
        <w:pStyle w:val="ListingContent"/>
        <w:jc w:val="left"/>
      </w:pPr>
      <w:r>
        <w:t xml:space="preserve">    </w:t>
      </w:r>
      <w:r w:rsidRPr="00671CD0">
        <w:t>return false;</w:t>
      </w:r>
    </w:p>
    <w:p w14:paraId="7085F5FC" w14:textId="77777777" w:rsidR="00671CD0" w:rsidRPr="00671CD0" w:rsidRDefault="00671CD0" w:rsidP="00671CD0">
      <w:pPr>
        <w:pStyle w:val="ListingContent"/>
        <w:jc w:val="left"/>
      </w:pPr>
      <w:r w:rsidRPr="00671CD0">
        <w:t>}</w:t>
      </w:r>
    </w:p>
    <w:p w14:paraId="5E3AB89C" w14:textId="77777777" w:rsidR="00671CD0" w:rsidRPr="00671CD0" w:rsidRDefault="00671CD0" w:rsidP="00671CD0">
      <w:pPr>
        <w:pStyle w:val="Listing"/>
      </w:pPr>
      <w:r w:rsidRPr="00671CD0">
        <w:t>The Function that Validate Code Names in the ACE</w:t>
      </w:r>
    </w:p>
    <w:p w14:paraId="0DC92073" w14:textId="77777777" w:rsidR="00671CD0" w:rsidRPr="00671CD0" w:rsidRDefault="00671CD0" w:rsidP="00671CD0">
      <w:pPr>
        <w:pStyle w:val="BodyText1"/>
        <w:rPr>
          <w:lang w:val="en-US"/>
        </w:rPr>
      </w:pPr>
    </w:p>
    <w:p w14:paraId="77EEA534" w14:textId="7555B82B" w:rsidR="0086596B" w:rsidRDefault="00671CD0" w:rsidP="00671CD0">
      <w:pPr>
        <w:pStyle w:val="BodyText1"/>
        <w:rPr>
          <w:lang w:val="en-US"/>
        </w:rPr>
      </w:pPr>
      <w:r w:rsidRPr="00671CD0">
        <w:rPr>
          <w:lang w:val="en-US"/>
        </w:rPr>
        <w:t>An example of a validatio</w:t>
      </w:r>
      <w:r w:rsidR="00D86472">
        <w:rPr>
          <w:lang w:val="en-US"/>
        </w:rPr>
        <w:t>n function is shown in Listing 6</w:t>
      </w:r>
      <w:r w:rsidRPr="00671CD0">
        <w:rPr>
          <w:lang w:val="en-US"/>
        </w:rPr>
        <w:t>. This function will check whether the code name</w:t>
      </w:r>
      <w:r>
        <w:rPr>
          <w:lang w:val="en-US"/>
        </w:rPr>
        <w:t xml:space="preserve"> passed</w:t>
      </w:r>
      <w:r w:rsidRPr="00671CD0">
        <w:rPr>
          <w:lang w:val="en-US"/>
        </w:rPr>
        <w:t xml:space="preserve"> has any character and in case it has it will check if the code name is alphanumeric. After each check the appropriate flag is set on the referenced error flag variable.</w:t>
      </w:r>
    </w:p>
    <w:p w14:paraId="1944BC65" w14:textId="77777777" w:rsidR="00671CD0" w:rsidRPr="00671CD0" w:rsidRDefault="00671CD0" w:rsidP="00671CD0">
      <w:pPr>
        <w:pStyle w:val="BodyText1"/>
        <w:rPr>
          <w:lang w:val="en-US"/>
        </w:rPr>
      </w:pPr>
    </w:p>
    <w:p w14:paraId="7CFC35F2" w14:textId="77777777" w:rsidR="002B77D6" w:rsidRPr="00671CD0" w:rsidRDefault="002B77D6" w:rsidP="002B77D6">
      <w:pPr>
        <w:pStyle w:val="BodyText1"/>
        <w:rPr>
          <w:lang w:val="en-US"/>
        </w:rPr>
      </w:pPr>
      <w:r w:rsidRPr="00671CD0">
        <w:rPr>
          <w:lang w:val="en-US"/>
        </w:rPr>
        <w:t>Network Communication</w:t>
      </w:r>
    </w:p>
    <w:p w14:paraId="72AE7B26" w14:textId="77777777" w:rsidR="002B77D6" w:rsidRPr="00671CD0" w:rsidRDefault="002B77D6" w:rsidP="002B77D6">
      <w:pPr>
        <w:pStyle w:val="BodyText1"/>
        <w:rPr>
          <w:lang w:val="en-US"/>
        </w:rPr>
      </w:pPr>
    </w:p>
    <w:p w14:paraId="2AB752EC" w14:textId="77777777" w:rsidR="002B77D6" w:rsidRPr="00671CD0" w:rsidRDefault="002B77D6" w:rsidP="002B77D6">
      <w:pPr>
        <w:pStyle w:val="BodyText1"/>
        <w:rPr>
          <w:lang w:val="en-US"/>
        </w:rPr>
      </w:pPr>
      <w:r w:rsidRPr="00671CD0">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671CD0" w:rsidRDefault="002B77D6" w:rsidP="002B77D6">
      <w:pPr>
        <w:pStyle w:val="BodyText1"/>
        <w:rPr>
          <w:lang w:val="en-US"/>
        </w:rPr>
      </w:pPr>
    </w:p>
    <w:p w14:paraId="31394DDF" w14:textId="77777777" w:rsidR="002B77D6" w:rsidRPr="00671CD0" w:rsidRDefault="002B77D6" w:rsidP="002B77D6">
      <w:pPr>
        <w:pStyle w:val="BodyText1"/>
        <w:rPr>
          <w:lang w:val="en-US"/>
        </w:rPr>
      </w:pPr>
      <w:r w:rsidRPr="00671CD0">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671CD0" w:rsidRDefault="002B77D6" w:rsidP="002B77D6">
      <w:pPr>
        <w:pStyle w:val="BodyText1"/>
        <w:rPr>
          <w:lang w:val="en-US"/>
        </w:rPr>
      </w:pPr>
    </w:p>
    <w:p w14:paraId="3E80762A" w14:textId="4FA09723" w:rsidR="002B77D6" w:rsidRPr="00671CD0" w:rsidRDefault="002B77D6" w:rsidP="002B77D6">
      <w:pPr>
        <w:pStyle w:val="BodyText1"/>
        <w:rPr>
          <w:lang w:val="en-US"/>
        </w:rPr>
      </w:pPr>
      <w:r w:rsidRPr="00671CD0">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671CD0">
        <w:rPr>
          <w:lang w:val="en-US"/>
        </w:rPr>
        <w:t xml:space="preserve">ton, as illustrated in Figure </w:t>
      </w:r>
      <w:r w:rsidR="00D86472">
        <w:rPr>
          <w:lang w:val="en-US"/>
        </w:rPr>
        <w:t>12</w:t>
      </w:r>
      <w:r w:rsidRPr="00671CD0">
        <w:rPr>
          <w:lang w:val="en-US"/>
        </w:rPr>
        <w:t xml:space="preserve">, in the ACE settings, all the item data is cleared from the local session and will be downloaded again from the server. </w:t>
      </w:r>
    </w:p>
    <w:p w14:paraId="6141F0D0" w14:textId="77777777" w:rsidR="002B77D6" w:rsidRPr="00671CD0" w:rsidRDefault="002B77D6" w:rsidP="002B77D6">
      <w:pPr>
        <w:pStyle w:val="BodyText1"/>
        <w:rPr>
          <w:lang w:val="en-US"/>
        </w:rPr>
      </w:pPr>
    </w:p>
    <w:p w14:paraId="39C0474F" w14:textId="77777777" w:rsidR="002B77D6" w:rsidRPr="00671CD0" w:rsidRDefault="0086596B" w:rsidP="0086596B">
      <w:pPr>
        <w:pStyle w:val="BodyText1"/>
        <w:jc w:val="center"/>
        <w:rPr>
          <w:lang w:val="en-US"/>
        </w:rPr>
      </w:pPr>
      <w:r w:rsidRPr="00671CD0">
        <w:rPr>
          <w:noProof/>
          <w:lang w:val="en-US"/>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3943350" cy="1038225"/>
                    </a:xfrm>
                    <a:prstGeom prst="rect">
                      <a:avLst/>
                    </a:prstGeom>
                    <a:ln/>
                  </pic:spPr>
                </pic:pic>
              </a:graphicData>
            </a:graphic>
          </wp:inline>
        </w:drawing>
      </w:r>
    </w:p>
    <w:p w14:paraId="207C832F" w14:textId="77777777" w:rsidR="002B77D6" w:rsidRPr="00671CD0" w:rsidRDefault="002B77D6" w:rsidP="0086596B">
      <w:pPr>
        <w:pStyle w:val="Figure"/>
        <w:jc w:val="center"/>
        <w:rPr>
          <w:lang w:val="en-US"/>
        </w:rPr>
      </w:pPr>
      <w:r w:rsidRPr="00671CD0">
        <w:rPr>
          <w:lang w:val="en-US"/>
        </w:rPr>
        <w:t>Network Action Buttons in the ACE Gearbox</w:t>
      </w:r>
    </w:p>
    <w:p w14:paraId="63C1619D" w14:textId="77777777" w:rsidR="002B77D6" w:rsidRPr="00671CD0" w:rsidRDefault="002B77D6" w:rsidP="002B77D6">
      <w:pPr>
        <w:pStyle w:val="BodyText1"/>
        <w:rPr>
          <w:lang w:val="en-US"/>
        </w:rPr>
      </w:pPr>
    </w:p>
    <w:p w14:paraId="0CCA9F14" w14:textId="77777777" w:rsidR="002B77D6" w:rsidRPr="00671CD0" w:rsidRDefault="002B77D6" w:rsidP="002B77D6">
      <w:pPr>
        <w:pStyle w:val="BodyText1"/>
        <w:rPr>
          <w:lang w:val="en-US"/>
        </w:rPr>
      </w:pPr>
      <w:r w:rsidRPr="00671CD0">
        <w:rPr>
          <w:lang w:val="en-US"/>
        </w:rPr>
        <w:t>Also, clicking Sync &amp; Save will serialize the data of all the modified items relevant to the server and will upload them. The server deserializes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671CD0" w:rsidRDefault="002B77D6" w:rsidP="002B77D6">
      <w:pPr>
        <w:pStyle w:val="BodyText1"/>
        <w:rPr>
          <w:lang w:val="en-US"/>
        </w:rPr>
      </w:pPr>
    </w:p>
    <w:p w14:paraId="05FF8001" w14:textId="77777777" w:rsidR="00F25928" w:rsidRPr="00671CD0" w:rsidRDefault="00F25928" w:rsidP="00F25928">
      <w:pPr>
        <w:pStyle w:val="Heading2"/>
        <w:rPr>
          <w:lang w:val="en-US"/>
        </w:rPr>
      </w:pPr>
      <w:bookmarkStart w:id="12" w:name="_Toc456346406"/>
      <w:r w:rsidRPr="00671CD0">
        <w:rPr>
          <w:lang w:val="en-US"/>
        </w:rPr>
        <w:t>Items and Products</w:t>
      </w:r>
      <w:bookmarkEnd w:id="12"/>
    </w:p>
    <w:p w14:paraId="35DE5438" w14:textId="77777777" w:rsidR="0086596B" w:rsidRPr="00671CD0" w:rsidRDefault="0086596B" w:rsidP="0086596B">
      <w:pPr>
        <w:pStyle w:val="BodyText1"/>
        <w:rPr>
          <w:lang w:val="en-US"/>
        </w:rPr>
      </w:pPr>
    </w:p>
    <w:p w14:paraId="2D51C87A" w14:textId="77777777" w:rsidR="0086596B" w:rsidRPr="00671CD0" w:rsidRDefault="0086596B" w:rsidP="0086596B">
      <w:pPr>
        <w:pStyle w:val="BodyText1"/>
        <w:rPr>
          <w:lang w:val="en-US"/>
        </w:rPr>
      </w:pPr>
      <w:r w:rsidRPr="00671CD0">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671CD0" w:rsidRDefault="0086596B" w:rsidP="0086596B">
      <w:pPr>
        <w:pStyle w:val="BodyText1"/>
        <w:rPr>
          <w:lang w:val="en-US"/>
        </w:rPr>
      </w:pPr>
    </w:p>
    <w:p w14:paraId="428E7598" w14:textId="0433A079" w:rsidR="0086596B" w:rsidRPr="00671CD0" w:rsidRDefault="0086596B" w:rsidP="0086596B">
      <w:pPr>
        <w:pStyle w:val="BodyText1"/>
        <w:rPr>
          <w:lang w:val="en-US"/>
        </w:rPr>
      </w:pPr>
      <w:r w:rsidRPr="00671CD0">
        <w:rPr>
          <w:lang w:val="en-US"/>
        </w:rPr>
        <w:t>Each of these items are represented using a common interface called the IACESmartObject. This is an umbrella interface that implements many other interfaces in order to bring several functionalitie</w:t>
      </w:r>
      <w:r w:rsidR="00D86472">
        <w:rPr>
          <w:lang w:val="en-US"/>
        </w:rPr>
        <w:t>s into one as shown in Listing 7</w:t>
      </w:r>
      <w:r w:rsidRPr="00671CD0">
        <w:rPr>
          <w:lang w:val="en-US"/>
        </w:rPr>
        <w:t>. The IACESmartObjects are validatable, which means they have a function that returns a boolean value which determines if the item is valid or not.</w:t>
      </w:r>
    </w:p>
    <w:p w14:paraId="6E420F8C" w14:textId="77777777" w:rsidR="0086596B" w:rsidRPr="00671CD0" w:rsidRDefault="0086596B" w:rsidP="0086596B">
      <w:pPr>
        <w:pStyle w:val="BodyText1"/>
        <w:rPr>
          <w:lang w:val="en-US"/>
        </w:rPr>
      </w:pPr>
    </w:p>
    <w:p w14:paraId="775B6B10" w14:textId="77777777" w:rsidR="0086596B" w:rsidRPr="00671CD0" w:rsidRDefault="0086596B" w:rsidP="0086596B">
      <w:pPr>
        <w:pStyle w:val="ListingContent"/>
        <w:rPr>
          <w:lang w:val="en-US"/>
        </w:rPr>
      </w:pPr>
      <w:r w:rsidRPr="00671CD0">
        <w:rPr>
          <w:lang w:val="en-US"/>
        </w:rPr>
        <w:t>public interface IACESmartObject : IACEValidatable, IACEFilterable, IACESortable, IACEDrawable, IACEUISpriteSavable, IRawProductConvertable</w:t>
      </w:r>
    </w:p>
    <w:p w14:paraId="092732BC" w14:textId="77777777" w:rsidR="0086596B" w:rsidRPr="00671CD0" w:rsidRDefault="0086596B" w:rsidP="0086596B">
      <w:pPr>
        <w:pStyle w:val="ListingContent"/>
        <w:rPr>
          <w:lang w:val="en-US"/>
        </w:rPr>
      </w:pPr>
      <w:r w:rsidRPr="00671CD0">
        <w:rPr>
          <w:lang w:val="en-US"/>
        </w:rPr>
        <w:t>{</w:t>
      </w:r>
    </w:p>
    <w:p w14:paraId="3FD21BC1" w14:textId="77777777" w:rsidR="0086596B" w:rsidRPr="00671CD0" w:rsidRDefault="0086596B" w:rsidP="0086596B">
      <w:pPr>
        <w:pStyle w:val="ListingContent"/>
        <w:rPr>
          <w:lang w:val="en-US"/>
        </w:rPr>
      </w:pPr>
      <w:r w:rsidRPr="00671CD0">
        <w:rPr>
          <w:lang w:val="en-US"/>
        </w:rPr>
        <w:t xml:space="preserve">    EditorViews BelongsToView { get; }</w:t>
      </w:r>
    </w:p>
    <w:p w14:paraId="7A7FA38F" w14:textId="77777777" w:rsidR="0086596B" w:rsidRPr="00671CD0" w:rsidRDefault="0086596B" w:rsidP="0086596B">
      <w:pPr>
        <w:pStyle w:val="ListingContent"/>
        <w:rPr>
          <w:lang w:val="en-US"/>
        </w:rPr>
      </w:pPr>
      <w:r w:rsidRPr="00671CD0">
        <w:rPr>
          <w:lang w:val="en-US"/>
        </w:rPr>
        <w:lastRenderedPageBreak/>
        <w:t xml:space="preserve">    ACEItemFlags Flags { get; set; }</w:t>
      </w:r>
    </w:p>
    <w:p w14:paraId="0DB2AD19" w14:textId="77777777" w:rsidR="0086596B" w:rsidRPr="00671CD0" w:rsidRDefault="0086596B" w:rsidP="0086596B">
      <w:pPr>
        <w:pStyle w:val="ListingContent"/>
        <w:rPr>
          <w:lang w:val="en-US"/>
        </w:rPr>
      </w:pPr>
      <w:r w:rsidRPr="00671CD0">
        <w:rPr>
          <w:lang w:val="en-US"/>
        </w:rPr>
        <w:t>}</w:t>
      </w:r>
    </w:p>
    <w:p w14:paraId="1AA74D35" w14:textId="77777777" w:rsidR="0086596B" w:rsidRPr="00671CD0" w:rsidRDefault="0086596B" w:rsidP="0086596B">
      <w:pPr>
        <w:pStyle w:val="Listing"/>
        <w:rPr>
          <w:lang w:val="en-US"/>
        </w:rPr>
      </w:pPr>
      <w:r w:rsidRPr="00671CD0">
        <w:rPr>
          <w:lang w:val="en-US"/>
        </w:rPr>
        <w:t>The Implementation of the IACESmartObject</w:t>
      </w:r>
    </w:p>
    <w:p w14:paraId="1F49BBC7" w14:textId="77777777" w:rsidR="0086596B" w:rsidRPr="00671CD0" w:rsidRDefault="0086596B" w:rsidP="0086596B">
      <w:pPr>
        <w:pStyle w:val="BodyText1"/>
        <w:rPr>
          <w:lang w:val="en-US"/>
        </w:rPr>
      </w:pPr>
    </w:p>
    <w:p w14:paraId="6AB58CBE" w14:textId="77777777" w:rsidR="00F25928" w:rsidRPr="00671CD0" w:rsidRDefault="0086596B" w:rsidP="0086596B">
      <w:pPr>
        <w:pStyle w:val="BodyText1"/>
        <w:rPr>
          <w:lang w:val="en-US"/>
        </w:rPr>
      </w:pPr>
      <w:r w:rsidRPr="00671CD0">
        <w:rPr>
          <w:lang w:val="en-US"/>
        </w:rPr>
        <w:t>Also, implementing the IACEFilterable and the IACESortable interfaces respectively mean these items will have fields by which they can be put into groups when users filter their browser view and ordered in specific ways. Furthermore, the IACEDrawable interface allows these smart object to be drawn in the custom editor of the ACE. Functions implementing this interface are drawing the browser buttons and the attributes of each item. Finally, the IACEUISpriteSavable and the IRawProductConvertable are responsible for ensuring the smart object has the functionality to save UI sprites whenever necessary and provides them with the ability to be saved as a RawProduct on demand.</w:t>
      </w:r>
      <w:r w:rsidR="001D66B8" w:rsidRPr="001D66B8">
        <w:t xml:space="preserve"> </w:t>
      </w:r>
      <w:r w:rsidR="001D66B8" w:rsidRPr="001D66B8">
        <w:rPr>
          <w:lang w:val="en-US"/>
        </w:rPr>
        <w:t xml:space="preserve"> Once a class implements the IACESmartObject interface, it can be displayed and manipulated using the ACE. Thus, this interface allows for the addition of further items </w:t>
      </w:r>
      <w:r w:rsidR="001D66B8">
        <w:rPr>
          <w:lang w:val="en-US"/>
        </w:rPr>
        <w:t>whenever needed</w:t>
      </w:r>
      <w:r w:rsidR="001D66B8" w:rsidRPr="001D66B8">
        <w:rPr>
          <w:lang w:val="en-US"/>
        </w:rPr>
        <w:t>.</w:t>
      </w:r>
    </w:p>
    <w:p w14:paraId="51E551DA" w14:textId="77777777" w:rsidR="0086596B" w:rsidRPr="00671CD0" w:rsidRDefault="0086596B" w:rsidP="0086596B">
      <w:pPr>
        <w:pStyle w:val="BodyText1"/>
        <w:rPr>
          <w:lang w:val="en-US"/>
        </w:rPr>
      </w:pPr>
    </w:p>
    <w:p w14:paraId="6582098F" w14:textId="77777777" w:rsidR="00F25928" w:rsidRPr="00671CD0" w:rsidRDefault="0086596B" w:rsidP="00F25928">
      <w:pPr>
        <w:pStyle w:val="Heading2"/>
        <w:rPr>
          <w:lang w:val="en-US"/>
        </w:rPr>
      </w:pPr>
      <w:bookmarkStart w:id="13" w:name="_Toc456346407"/>
      <w:r w:rsidRPr="00671CD0">
        <w:rPr>
          <w:lang w:val="en-US"/>
        </w:rPr>
        <w:t xml:space="preserve">Visual </w:t>
      </w:r>
      <w:r w:rsidR="00F25928" w:rsidRPr="00671CD0">
        <w:rPr>
          <w:lang w:val="en-US"/>
        </w:rPr>
        <w:t>Components</w:t>
      </w:r>
      <w:bookmarkEnd w:id="13"/>
    </w:p>
    <w:p w14:paraId="48B5AC55" w14:textId="77777777" w:rsidR="00F25928" w:rsidRPr="00671CD0" w:rsidRDefault="00F25928" w:rsidP="00F25928">
      <w:pPr>
        <w:pStyle w:val="BodyText1"/>
        <w:rPr>
          <w:lang w:val="en-US"/>
        </w:rPr>
      </w:pPr>
    </w:p>
    <w:p w14:paraId="7CA11C9B" w14:textId="77777777" w:rsidR="0086596B" w:rsidRPr="00671CD0" w:rsidRDefault="0086596B" w:rsidP="0086596B">
      <w:pPr>
        <w:pStyle w:val="BodyText1"/>
        <w:rPr>
          <w:lang w:val="en-US"/>
        </w:rPr>
      </w:pPr>
      <w:r w:rsidRPr="00671CD0">
        <w:rPr>
          <w:lang w:val="en-US"/>
        </w:rPr>
        <w:t>The entire UI of the ACE is a custom inspector of the AvatarContentEditor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671CD0" w:rsidRDefault="0086596B" w:rsidP="0086596B">
      <w:pPr>
        <w:pStyle w:val="BodyText1"/>
        <w:rPr>
          <w:lang w:val="en-US"/>
        </w:rPr>
      </w:pPr>
    </w:p>
    <w:p w14:paraId="06B4B110" w14:textId="5FD6093C" w:rsidR="0086596B" w:rsidRPr="00671CD0" w:rsidRDefault="0086596B" w:rsidP="0086596B">
      <w:pPr>
        <w:pStyle w:val="BodyText1"/>
        <w:rPr>
          <w:lang w:val="en-US"/>
        </w:rPr>
      </w:pPr>
      <w:r w:rsidRPr="00671CD0">
        <w:rPr>
          <w:lang w:val="en-US"/>
        </w:rPr>
        <w:t>The ACE uses tabs to divide the UI into item categories and a setting section. The tabs are marked with an icon representing the item typ</w:t>
      </w:r>
      <w:r w:rsidR="001D66B8">
        <w:rPr>
          <w:lang w:val="en-US"/>
        </w:rPr>
        <w:t>e</w:t>
      </w:r>
      <w:r w:rsidR="00D86472">
        <w:rPr>
          <w:lang w:val="en-US"/>
        </w:rPr>
        <w:t xml:space="preserve"> they hold as shown in Figure 13</w:t>
      </w:r>
      <w:r w:rsidRPr="00671CD0">
        <w:rPr>
          <w:lang w:val="en-US"/>
        </w:rPr>
        <w:t>. Also, clicking Sync &amp; Save will serialize the data of all the modified items relevant to the server and will upload them.</w:t>
      </w:r>
    </w:p>
    <w:p w14:paraId="5CF973B3" w14:textId="77777777" w:rsidR="0086596B" w:rsidRPr="00671CD0" w:rsidRDefault="0086596B" w:rsidP="0086596B">
      <w:pPr>
        <w:pStyle w:val="BodyText1"/>
        <w:rPr>
          <w:lang w:val="en-US"/>
        </w:rPr>
      </w:pPr>
    </w:p>
    <w:p w14:paraId="68D87F67" w14:textId="77777777" w:rsidR="0086596B" w:rsidRPr="00671CD0" w:rsidRDefault="0086596B" w:rsidP="0086596B">
      <w:pPr>
        <w:pStyle w:val="BodyText1"/>
        <w:jc w:val="center"/>
        <w:rPr>
          <w:lang w:val="en-US"/>
        </w:rPr>
      </w:pPr>
      <w:r w:rsidRPr="00671CD0">
        <w:rPr>
          <w:noProof/>
          <w:lang w:val="en-US"/>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0"/>
                    <a:srcRect/>
                    <a:stretch>
                      <a:fillRect/>
                    </a:stretch>
                  </pic:blipFill>
                  <pic:spPr>
                    <a:xfrm>
                      <a:off x="0" y="0"/>
                      <a:ext cx="3924300" cy="438150"/>
                    </a:xfrm>
                    <a:prstGeom prst="rect">
                      <a:avLst/>
                    </a:prstGeom>
                    <a:ln/>
                  </pic:spPr>
                </pic:pic>
              </a:graphicData>
            </a:graphic>
          </wp:inline>
        </w:drawing>
      </w:r>
    </w:p>
    <w:p w14:paraId="549C8967" w14:textId="77777777" w:rsidR="0086596B" w:rsidRPr="00671CD0" w:rsidRDefault="0086596B" w:rsidP="0086596B">
      <w:pPr>
        <w:pStyle w:val="Figure"/>
        <w:jc w:val="center"/>
        <w:rPr>
          <w:lang w:val="en-US"/>
        </w:rPr>
      </w:pPr>
      <w:r w:rsidRPr="00671CD0">
        <w:rPr>
          <w:lang w:val="en-US"/>
        </w:rPr>
        <w:t>Tabs of the ACE</w:t>
      </w:r>
    </w:p>
    <w:p w14:paraId="14501F58" w14:textId="77777777" w:rsidR="0086596B" w:rsidRPr="00671CD0" w:rsidRDefault="0086596B" w:rsidP="0086596B">
      <w:pPr>
        <w:pStyle w:val="BodyText1"/>
        <w:rPr>
          <w:lang w:val="en-US"/>
        </w:rPr>
      </w:pPr>
    </w:p>
    <w:p w14:paraId="60CF2E29" w14:textId="77777777" w:rsidR="0086596B" w:rsidRPr="00671CD0" w:rsidRDefault="0086596B" w:rsidP="0086596B">
      <w:pPr>
        <w:pStyle w:val="BodyText1"/>
        <w:rPr>
          <w:lang w:val="en-US"/>
        </w:rPr>
      </w:pPr>
      <w:r w:rsidRPr="00671CD0">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671CD0" w:rsidRDefault="0086596B" w:rsidP="0086596B">
      <w:pPr>
        <w:pStyle w:val="BodyText1"/>
        <w:rPr>
          <w:lang w:val="en-US"/>
        </w:rPr>
      </w:pPr>
    </w:p>
    <w:p w14:paraId="0F3E8120" w14:textId="2FACB178" w:rsidR="0086596B" w:rsidRPr="00671CD0" w:rsidRDefault="0086596B" w:rsidP="00F25928">
      <w:pPr>
        <w:pStyle w:val="BodyText1"/>
        <w:rPr>
          <w:lang w:val="en-US"/>
        </w:rPr>
      </w:pPr>
      <w:r w:rsidRPr="00671CD0">
        <w:rPr>
          <w:lang w:val="en-US"/>
        </w:rPr>
        <w:t>Browsers and pickers are an essential part of the ACE. Through these views users can see and access the attributes or select items. Item browsers are a generic view where any IACESmartObject can be displayed. The functions of the browsers and pickers in the ACE are called to look at a filtered and ordered list that has every item that needs to be displayed. The browser differs from the picker in look and fun</w:t>
      </w:r>
      <w:r w:rsidR="00D86472">
        <w:rPr>
          <w:lang w:val="en-US"/>
        </w:rPr>
        <w:t>ctionality as shown in Figure 14</w:t>
      </w:r>
      <w:r w:rsidRPr="00671CD0">
        <w:rPr>
          <w:lang w:val="en-US"/>
        </w:rPr>
        <w:t>. The picker is a cancellable view with less sorting and filtering options than the regular browser view.</w:t>
      </w:r>
    </w:p>
    <w:p w14:paraId="6BEC50B6" w14:textId="77777777" w:rsidR="0086596B" w:rsidRPr="00671CD0" w:rsidRDefault="0086596B" w:rsidP="00F25928">
      <w:pPr>
        <w:pStyle w:val="BodyText1"/>
        <w:rPr>
          <w:lang w:val="en-US"/>
        </w:rPr>
      </w:pPr>
    </w:p>
    <w:p w14:paraId="63E136C6" w14:textId="77777777" w:rsidR="0086596B" w:rsidRPr="00671CD0" w:rsidRDefault="0086596B" w:rsidP="0086596B">
      <w:pPr>
        <w:pStyle w:val="BodyText1"/>
        <w:jc w:val="center"/>
        <w:rPr>
          <w:lang w:val="en-US"/>
        </w:rPr>
      </w:pPr>
      <w:r w:rsidRPr="00671CD0">
        <w:rPr>
          <w:noProof/>
          <w:lang w:val="en-US"/>
        </w:rPr>
        <w:drawing>
          <wp:inline distT="114300" distB="114300" distL="114300" distR="114300" wp14:anchorId="06983D41" wp14:editId="1972A70E">
            <wp:extent cx="4679640" cy="19558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679640" cy="1955800"/>
                    </a:xfrm>
                    <a:prstGeom prst="rect">
                      <a:avLst/>
                    </a:prstGeom>
                    <a:ln/>
                  </pic:spPr>
                </pic:pic>
              </a:graphicData>
            </a:graphic>
          </wp:inline>
        </w:drawing>
      </w:r>
    </w:p>
    <w:p w14:paraId="51FF300E" w14:textId="77777777" w:rsidR="0086596B" w:rsidRPr="00671CD0" w:rsidRDefault="0086596B" w:rsidP="0086596B">
      <w:pPr>
        <w:pStyle w:val="Figure"/>
        <w:jc w:val="center"/>
        <w:rPr>
          <w:lang w:val="en-US"/>
        </w:rPr>
      </w:pPr>
      <w:r w:rsidRPr="00671CD0">
        <w:rPr>
          <w:lang w:val="en-US"/>
        </w:rPr>
        <w:t>A comparison between the Item Browser and the Item Picker</w:t>
      </w:r>
    </w:p>
    <w:p w14:paraId="45E37907" w14:textId="77777777" w:rsidR="0086596B" w:rsidRPr="00671CD0" w:rsidRDefault="0086596B" w:rsidP="00F25928">
      <w:pPr>
        <w:pStyle w:val="BodyText1"/>
        <w:rPr>
          <w:lang w:val="en-US"/>
        </w:rPr>
      </w:pPr>
    </w:p>
    <w:p w14:paraId="6DA91C8A" w14:textId="06375758" w:rsidR="00987DEC" w:rsidRDefault="0086596B" w:rsidP="0086596B">
      <w:pPr>
        <w:pStyle w:val="BodyText1"/>
        <w:rPr>
          <w:lang w:val="en-US"/>
        </w:rPr>
      </w:pPr>
      <w:r w:rsidRPr="00671CD0">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Pr>
          <w:lang w:val="en-US"/>
        </w:rPr>
        <w:t xml:space="preserve">However, the IACESortable aad the IACEFilterable interfaces, as seen in Listing 8, make sure that sorting and filtering on each IACESmartObject is possible. </w:t>
      </w:r>
    </w:p>
    <w:p w14:paraId="4BC57C33" w14:textId="77777777" w:rsidR="00987DEC" w:rsidRDefault="00987DEC" w:rsidP="0086596B">
      <w:pPr>
        <w:pStyle w:val="BodyText1"/>
        <w:rPr>
          <w:lang w:val="en-US"/>
        </w:rPr>
      </w:pPr>
    </w:p>
    <w:p w14:paraId="114B487B" w14:textId="77777777" w:rsidR="00987DEC" w:rsidRDefault="00987DEC" w:rsidP="00987DEC">
      <w:pPr>
        <w:pStyle w:val="ListingContent"/>
      </w:pPr>
      <w:r>
        <w:t>public interface IACEFilterable</w:t>
      </w:r>
    </w:p>
    <w:p w14:paraId="10284EE2" w14:textId="30627B7F" w:rsidR="00987DEC" w:rsidRDefault="00987DEC" w:rsidP="00987DEC">
      <w:pPr>
        <w:pStyle w:val="ListingContent"/>
      </w:pPr>
      <w:r>
        <w:t>{</w:t>
      </w:r>
    </w:p>
    <w:p w14:paraId="7566F06A" w14:textId="287F764C" w:rsidR="00987DEC" w:rsidRDefault="00987DEC" w:rsidP="00987DEC">
      <w:pPr>
        <w:pStyle w:val="ListingContent"/>
      </w:pPr>
      <w:r>
        <w:t xml:space="preserve">   </w:t>
      </w:r>
      <w:r>
        <w:t xml:space="preserve"> ShopName Shop { get; }</w:t>
      </w:r>
    </w:p>
    <w:p w14:paraId="09221B2E" w14:textId="775AB3ED" w:rsidR="00987DEC" w:rsidRDefault="00987DEC" w:rsidP="00987DEC">
      <w:pPr>
        <w:pStyle w:val="ListingContent"/>
      </w:pPr>
      <w:r>
        <w:t xml:space="preserve">  </w:t>
      </w:r>
      <w:r>
        <w:t xml:space="preserve">  ProductOriginFlag Origin { get; }</w:t>
      </w:r>
    </w:p>
    <w:p w14:paraId="7C79732C" w14:textId="691835DB" w:rsidR="00987DEC" w:rsidRDefault="00987DEC" w:rsidP="00987DEC">
      <w:pPr>
        <w:pStyle w:val="ListingContent"/>
      </w:pPr>
      <w:r>
        <w:t xml:space="preserve"> </w:t>
      </w:r>
      <w:r>
        <w:t xml:space="preserve">   Gender Gender { get; }</w:t>
      </w:r>
    </w:p>
    <w:p w14:paraId="5A44596A" w14:textId="360E937A" w:rsidR="00987DEC" w:rsidRDefault="00987DEC" w:rsidP="00987DEC">
      <w:pPr>
        <w:pStyle w:val="ListingContent"/>
      </w:pPr>
      <w:r>
        <w:t xml:space="preserve"> </w:t>
      </w:r>
      <w:r>
        <w:t xml:space="preserve">   AvatarPart ClothingSlot { get; }</w:t>
      </w:r>
    </w:p>
    <w:p w14:paraId="0B273039" w14:textId="32CE5368" w:rsidR="00987DEC" w:rsidRDefault="00987DEC" w:rsidP="00987DEC">
      <w:pPr>
        <w:pStyle w:val="ListingContent"/>
      </w:pPr>
      <w:r>
        <w:lastRenderedPageBreak/>
        <w:t xml:space="preserve">    </w:t>
      </w:r>
      <w:r>
        <w:t>ColorSlot ColorSlot { get; }</w:t>
      </w:r>
    </w:p>
    <w:p w14:paraId="79719FB8" w14:textId="5E64D3AC" w:rsidR="00987DEC" w:rsidRDefault="00987DEC" w:rsidP="00987DEC">
      <w:pPr>
        <w:pStyle w:val="ListingContent"/>
      </w:pPr>
      <w:r>
        <w:t>}</w:t>
      </w:r>
    </w:p>
    <w:p w14:paraId="17094BB5" w14:textId="77777777" w:rsidR="00987DEC" w:rsidRDefault="00987DEC" w:rsidP="00987DEC">
      <w:pPr>
        <w:pStyle w:val="ListingContent"/>
      </w:pPr>
    </w:p>
    <w:p w14:paraId="5AAA2DF4" w14:textId="77777777" w:rsidR="00987DEC" w:rsidRDefault="00987DEC" w:rsidP="00987DEC">
      <w:pPr>
        <w:pStyle w:val="ListingContent"/>
      </w:pPr>
      <w:r>
        <w:t>public interface IACESortable</w:t>
      </w:r>
    </w:p>
    <w:p w14:paraId="4DB1C341" w14:textId="4AFB3159" w:rsidR="00987DEC" w:rsidRDefault="00987DEC" w:rsidP="00987DEC">
      <w:pPr>
        <w:pStyle w:val="ListingContent"/>
      </w:pPr>
      <w:r>
        <w:t>{</w:t>
      </w:r>
    </w:p>
    <w:p w14:paraId="379C77BF" w14:textId="3A50B94F" w:rsidR="00987DEC" w:rsidRDefault="00987DEC" w:rsidP="00987DEC">
      <w:pPr>
        <w:pStyle w:val="ListingContent"/>
      </w:pPr>
      <w:r>
        <w:t xml:space="preserve">    </w:t>
      </w:r>
      <w:r>
        <w:t>string Code { get; }</w:t>
      </w:r>
    </w:p>
    <w:p w14:paraId="08AA99C8" w14:textId="05CDF535" w:rsidR="00987DEC" w:rsidRDefault="00987DEC" w:rsidP="00987DEC">
      <w:pPr>
        <w:pStyle w:val="ListingContent"/>
      </w:pPr>
      <w:r>
        <w:t xml:space="preserve">  </w:t>
      </w:r>
      <w:r>
        <w:t xml:space="preserve">  </w:t>
      </w:r>
      <w:r>
        <w:t>string Name { get; }</w:t>
      </w:r>
    </w:p>
    <w:p w14:paraId="13DA3466" w14:textId="6785E066" w:rsidR="00987DEC" w:rsidRDefault="00987DEC" w:rsidP="00987DEC">
      <w:pPr>
        <w:pStyle w:val="ListingContent"/>
      </w:pPr>
      <w:r>
        <w:t xml:space="preserve">   </w:t>
      </w:r>
      <w:r>
        <w:t xml:space="preserve"> int Price { get; }</w:t>
      </w:r>
    </w:p>
    <w:p w14:paraId="3518DD03" w14:textId="6445EAF1" w:rsidR="00987DEC" w:rsidRDefault="00987DEC" w:rsidP="00987DEC">
      <w:pPr>
        <w:pStyle w:val="ListingContent"/>
      </w:pPr>
      <w:r>
        <w:t xml:space="preserve">   </w:t>
      </w:r>
      <w:r>
        <w:t xml:space="preserve"> CurrencyType Currency { get; }</w:t>
      </w:r>
    </w:p>
    <w:p w14:paraId="15E37929" w14:textId="3238A058" w:rsidR="00987DEC" w:rsidRDefault="00987DEC" w:rsidP="00987DEC">
      <w:pPr>
        <w:pStyle w:val="ListingContent"/>
      </w:pPr>
      <w:r>
        <w:t xml:space="preserve">  </w:t>
      </w:r>
      <w:r>
        <w:t xml:space="preserve">  Rarity Rarity { get; }</w:t>
      </w:r>
    </w:p>
    <w:p w14:paraId="52ABCECB" w14:textId="68F230E4" w:rsidR="00987DEC" w:rsidRDefault="00987DEC" w:rsidP="00987DEC">
      <w:pPr>
        <w:pStyle w:val="ListingContent"/>
      </w:pPr>
      <w:r>
        <w:t xml:space="preserve">  </w:t>
      </w:r>
      <w:r>
        <w:t xml:space="preserve">  DateTime CreationDate { get; }</w:t>
      </w:r>
    </w:p>
    <w:p w14:paraId="242924BA" w14:textId="7F585181" w:rsidR="00987DEC" w:rsidRDefault="00987DEC" w:rsidP="00987DEC">
      <w:pPr>
        <w:pStyle w:val="ListingContent"/>
      </w:pPr>
      <w:r>
        <w:t xml:space="preserve">    </w:t>
      </w:r>
      <w:r>
        <w:t>int VertexCount { get; }</w:t>
      </w:r>
    </w:p>
    <w:p w14:paraId="723A8232" w14:textId="631D8613" w:rsidR="00987DEC" w:rsidRDefault="00987DEC" w:rsidP="00987DEC">
      <w:pPr>
        <w:pStyle w:val="ListingContent"/>
      </w:pPr>
      <w:r>
        <w:t xml:space="preserve">    </w:t>
      </w:r>
      <w:r>
        <w:t>ColorValue ColorValue { get; }</w:t>
      </w:r>
    </w:p>
    <w:p w14:paraId="23F16A4F" w14:textId="7EAD6E13" w:rsidR="00987DEC" w:rsidRDefault="00987DEC" w:rsidP="00987DEC">
      <w:pPr>
        <w:pStyle w:val="ListingContent"/>
      </w:pPr>
      <w:r>
        <w:t>}</w:t>
      </w:r>
    </w:p>
    <w:p w14:paraId="5C1980AB" w14:textId="683C8E1A" w:rsidR="00987DEC" w:rsidRDefault="00987DEC" w:rsidP="00987DEC">
      <w:pPr>
        <w:pStyle w:val="Listing"/>
      </w:pPr>
      <w:r>
        <w:t>The Implementation of IACEFilterable and IACESortable</w:t>
      </w:r>
    </w:p>
    <w:p w14:paraId="49A1B7EB" w14:textId="77777777" w:rsidR="00987DEC" w:rsidRDefault="00987DEC" w:rsidP="0086596B">
      <w:pPr>
        <w:pStyle w:val="BodyText1"/>
        <w:rPr>
          <w:lang w:val="en-US"/>
        </w:rPr>
      </w:pPr>
    </w:p>
    <w:p w14:paraId="42A6E99E" w14:textId="0BB8CE0D" w:rsidR="002303F4" w:rsidRPr="00671CD0" w:rsidRDefault="0086596B" w:rsidP="0086596B">
      <w:pPr>
        <w:pStyle w:val="BodyText1"/>
        <w:rPr>
          <w:lang w:val="en-US"/>
        </w:rPr>
      </w:pPr>
      <w:r w:rsidRPr="00671CD0">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671CD0">
        <w:rPr>
          <w:lang w:val="en-US"/>
        </w:rPr>
        <w:t>Finally,</w:t>
      </w:r>
      <w:r w:rsidRPr="00671CD0">
        <w:rPr>
          <w:lang w:val="en-US"/>
        </w:rPr>
        <w:t xml:space="preserve"> the slot and rarity filters reduce the list of items by showing only the selected rarities of items and slots of </w:t>
      </w:r>
      <w:r w:rsidR="002303F4">
        <w:rPr>
          <w:lang w:val="en-US"/>
        </w:rPr>
        <w:t>clothes or colors respectively.</w:t>
      </w:r>
    </w:p>
    <w:p w14:paraId="185D37B4" w14:textId="77777777" w:rsidR="0086596B" w:rsidRPr="00671CD0" w:rsidRDefault="0086596B" w:rsidP="0086596B">
      <w:pPr>
        <w:pStyle w:val="BodyText1"/>
        <w:rPr>
          <w:lang w:val="en-US"/>
        </w:rPr>
      </w:pPr>
    </w:p>
    <w:p w14:paraId="4B2EBE0B" w14:textId="01223CD1" w:rsidR="002303F4" w:rsidRDefault="0086596B" w:rsidP="0086596B">
      <w:pPr>
        <w:pStyle w:val="BodyText1"/>
        <w:rPr>
          <w:lang w:val="en-US"/>
        </w:rPr>
      </w:pPr>
      <w:r w:rsidRPr="00671CD0">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Pr>
          <w:lang w:val="en-US"/>
        </w:rPr>
        <w:t>.</w:t>
      </w:r>
      <w:r w:rsidR="002303F4">
        <w:rPr>
          <w:rFonts w:ascii="Arial" w:eastAsia="Arial" w:hAnsi="Arial" w:cs="Arial"/>
        </w:rPr>
        <w:t xml:space="preserve"> Figure 6 shows cloth</w:t>
      </w:r>
      <w:r w:rsidR="00D86472">
        <w:rPr>
          <w:rFonts w:ascii="Arial" w:eastAsia="Arial" w:hAnsi="Arial" w:cs="Arial"/>
        </w:rPr>
        <w:t>ing set buttons, while Figure 15</w:t>
      </w:r>
      <w:r w:rsidR="002303F4">
        <w:rPr>
          <w:rFonts w:ascii="Arial" w:eastAsia="Arial" w:hAnsi="Arial" w:cs="Arial"/>
        </w:rPr>
        <w:t xml:space="preserve"> displays a clothing item button of the browser view</w:t>
      </w:r>
      <w:r w:rsidRPr="00671CD0">
        <w:rPr>
          <w:lang w:val="en-US"/>
        </w:rPr>
        <w:t xml:space="preserve">. Generally, most items have a rarity attribute. These 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Default="002303F4" w:rsidP="0086596B">
      <w:pPr>
        <w:pStyle w:val="BodyText1"/>
        <w:rPr>
          <w:lang w:val="en-US"/>
        </w:rPr>
      </w:pPr>
    </w:p>
    <w:p w14:paraId="6571AFD0" w14:textId="77777777" w:rsidR="002303F4" w:rsidRDefault="002303F4" w:rsidP="002303F4">
      <w:pPr>
        <w:pStyle w:val="BodyText1"/>
        <w:jc w:val="center"/>
        <w:rPr>
          <w:lang w:val="en-US"/>
        </w:rPr>
      </w:pPr>
      <w:r>
        <w:rPr>
          <w:noProof/>
          <w:lang w:val="en-US"/>
        </w:rPr>
        <w:lastRenderedPageBreak/>
        <w:drawing>
          <wp:inline distT="114300" distB="114300" distL="114300" distR="114300" wp14:anchorId="5E7F7FA7" wp14:editId="5C511304">
            <wp:extent cx="609600" cy="942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09600" cy="942975"/>
                    </a:xfrm>
                    <a:prstGeom prst="rect">
                      <a:avLst/>
                    </a:prstGeom>
                    <a:ln/>
                  </pic:spPr>
                </pic:pic>
              </a:graphicData>
            </a:graphic>
          </wp:inline>
        </w:drawing>
      </w:r>
    </w:p>
    <w:p w14:paraId="5572AEF4" w14:textId="77777777" w:rsidR="002303F4" w:rsidRDefault="002303F4" w:rsidP="002303F4">
      <w:pPr>
        <w:pStyle w:val="Figure"/>
        <w:jc w:val="center"/>
      </w:pPr>
      <w:r w:rsidRPr="002303F4">
        <w:t>Vertex Count on a Browser Button</w:t>
      </w:r>
    </w:p>
    <w:p w14:paraId="2BAEB22A" w14:textId="77777777" w:rsidR="002303F4" w:rsidRDefault="002303F4" w:rsidP="0086596B">
      <w:pPr>
        <w:pStyle w:val="BodyText1"/>
        <w:rPr>
          <w:lang w:val="en-US"/>
        </w:rPr>
      </w:pPr>
    </w:p>
    <w:p w14:paraId="67F5C1D5" w14:textId="704D365D" w:rsidR="0086596B" w:rsidRPr="00671CD0" w:rsidRDefault="0086596B" w:rsidP="0086596B">
      <w:pPr>
        <w:pStyle w:val="BodyText1"/>
        <w:rPr>
          <w:lang w:val="en-US"/>
        </w:rPr>
      </w:pPr>
      <w:r w:rsidRPr="00671CD0">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Pr>
          <w:lang w:val="en-US"/>
        </w:rPr>
        <w:t xml:space="preserve"> as seen on Figure 15</w:t>
      </w:r>
      <w:r w:rsidRPr="00671CD0">
        <w:rPr>
          <w:lang w:val="en-US"/>
        </w:rPr>
        <w:t>.</w:t>
      </w:r>
    </w:p>
    <w:p w14:paraId="5A19FAA5" w14:textId="77777777" w:rsidR="0086596B" w:rsidRPr="00671CD0" w:rsidRDefault="0086596B" w:rsidP="0086596B">
      <w:pPr>
        <w:pStyle w:val="BodyText1"/>
        <w:rPr>
          <w:lang w:val="en-US"/>
        </w:rPr>
      </w:pPr>
    </w:p>
    <w:p w14:paraId="69EB7FC0" w14:textId="77777777" w:rsidR="007C6806" w:rsidRDefault="0086596B" w:rsidP="0086596B">
      <w:pPr>
        <w:pStyle w:val="BodyText1"/>
        <w:rPr>
          <w:lang w:val="en-US"/>
        </w:rPr>
      </w:pPr>
      <w:r w:rsidRPr="00671CD0">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Default="007C6806" w:rsidP="0086596B">
      <w:pPr>
        <w:pStyle w:val="BodyText1"/>
        <w:rPr>
          <w:lang w:val="en-US"/>
        </w:rPr>
      </w:pPr>
    </w:p>
    <w:p w14:paraId="6BCF982A" w14:textId="77777777" w:rsidR="001107FB" w:rsidRDefault="001107FB" w:rsidP="001107FB">
      <w:pPr>
        <w:pStyle w:val="ListingContent"/>
        <w:jc w:val="left"/>
      </w:pPr>
      <w:r>
        <w:t>private void ItemAttributes()</w:t>
      </w:r>
    </w:p>
    <w:p w14:paraId="160D75FA" w14:textId="262FD889" w:rsidR="001107FB" w:rsidRDefault="001107FB" w:rsidP="001107FB">
      <w:pPr>
        <w:pStyle w:val="ListingContent"/>
        <w:jc w:val="left"/>
      </w:pPr>
      <w:r>
        <w:t>{</w:t>
      </w:r>
    </w:p>
    <w:p w14:paraId="1D73AEE5" w14:textId="761F2A82" w:rsidR="001107FB" w:rsidRDefault="001107FB" w:rsidP="001107FB">
      <w:pPr>
        <w:pStyle w:val="ListingContent"/>
        <w:jc w:val="left"/>
      </w:pPr>
      <w:r>
        <w:t xml:space="preserve">  </w:t>
      </w:r>
      <w:r>
        <w:t>if (EditorInstance.SelectedItem != null)</w:t>
      </w:r>
    </w:p>
    <w:p w14:paraId="7A094E12" w14:textId="3DF3185A" w:rsidR="001107FB" w:rsidRDefault="001107FB" w:rsidP="001107FB">
      <w:pPr>
        <w:pStyle w:val="ListingContent"/>
        <w:jc w:val="left"/>
      </w:pPr>
      <w:r>
        <w:t xml:space="preserve">  </w:t>
      </w:r>
      <w:r>
        <w:t>{</w:t>
      </w:r>
    </w:p>
    <w:p w14:paraId="5205024C" w14:textId="62769F25" w:rsidR="001107FB" w:rsidRDefault="001107FB" w:rsidP="001107FB">
      <w:pPr>
        <w:pStyle w:val="ListingContent"/>
        <w:jc w:val="left"/>
      </w:pPr>
      <w:r>
        <w:t xml:space="preserve">    </w:t>
      </w:r>
      <w:r>
        <w:t>EditorInstance.SelectedItem.DrawAttributes(EditorInstance);</w:t>
      </w:r>
    </w:p>
    <w:p w14:paraId="2535FDE5" w14:textId="77777777" w:rsidR="001107FB" w:rsidRDefault="001107FB" w:rsidP="001107FB">
      <w:pPr>
        <w:pStyle w:val="ListingContent"/>
        <w:jc w:val="left"/>
      </w:pPr>
    </w:p>
    <w:p w14:paraId="2359FD54" w14:textId="3A1D4C31" w:rsidR="001107FB" w:rsidRDefault="001107FB" w:rsidP="001107FB">
      <w:pPr>
        <w:pStyle w:val="ListingContent"/>
        <w:jc w:val="left"/>
      </w:pPr>
      <w:r>
        <w:t xml:space="preserve">    </w:t>
      </w:r>
      <w:r>
        <w:t>EditorInstance.SelectedItem.DrawValidationMessages();</w:t>
      </w:r>
    </w:p>
    <w:p w14:paraId="69A33181" w14:textId="77777777" w:rsidR="001107FB" w:rsidRDefault="001107FB" w:rsidP="001107FB">
      <w:pPr>
        <w:pStyle w:val="ListingContent"/>
        <w:jc w:val="left"/>
      </w:pPr>
      <w:r>
        <w:t xml:space="preserve">  }</w:t>
      </w:r>
      <w:r>
        <w:t xml:space="preserve"> </w:t>
      </w:r>
    </w:p>
    <w:p w14:paraId="543B5260" w14:textId="77777777" w:rsidR="001107FB" w:rsidRDefault="001107FB" w:rsidP="001107FB">
      <w:pPr>
        <w:pStyle w:val="ListingContent"/>
        <w:jc w:val="left"/>
      </w:pPr>
      <w:r>
        <w:t xml:space="preserve">  </w:t>
      </w:r>
      <w:r>
        <w:t>else</w:t>
      </w:r>
    </w:p>
    <w:p w14:paraId="61DAF251" w14:textId="1A4C1514" w:rsidR="001107FB" w:rsidRDefault="001107FB" w:rsidP="001107FB">
      <w:pPr>
        <w:pStyle w:val="ListingContent"/>
        <w:jc w:val="left"/>
      </w:pPr>
      <w:r>
        <w:t xml:space="preserve">  </w:t>
      </w:r>
      <w:r>
        <w:t>{</w:t>
      </w:r>
    </w:p>
    <w:p w14:paraId="278EF86D" w14:textId="42D3CE30" w:rsidR="001107FB" w:rsidRDefault="001107FB" w:rsidP="001107FB">
      <w:pPr>
        <w:pStyle w:val="ListingContent"/>
        <w:jc w:val="left"/>
      </w:pPr>
      <w:r>
        <w:t xml:space="preserve">    </w:t>
      </w:r>
      <w:r>
        <w:t>GUILayout.FlexibleSpace();</w:t>
      </w:r>
    </w:p>
    <w:p w14:paraId="32DD2FC3" w14:textId="2D88977E" w:rsidR="001107FB" w:rsidRDefault="001107FB" w:rsidP="001107FB">
      <w:pPr>
        <w:pStyle w:val="ListingContent"/>
        <w:jc w:val="left"/>
      </w:pPr>
      <w:r>
        <w:t xml:space="preserve">    </w:t>
      </w:r>
      <w:r>
        <w:t>EditorGUILayout.HelpBox("Select an item to see its attributes", MessageType.Info);</w:t>
      </w:r>
    </w:p>
    <w:p w14:paraId="6A7E0E39" w14:textId="74768659" w:rsidR="001107FB" w:rsidRDefault="001107FB" w:rsidP="001107FB">
      <w:pPr>
        <w:pStyle w:val="ListingContent"/>
        <w:jc w:val="left"/>
      </w:pPr>
      <w:r>
        <w:t xml:space="preserve">    </w:t>
      </w:r>
      <w:r>
        <w:t>GUILayout.FlexibleSpace();</w:t>
      </w:r>
    </w:p>
    <w:p w14:paraId="00F49E5E" w14:textId="45E18B35" w:rsidR="001107FB" w:rsidRDefault="001107FB" w:rsidP="001107FB">
      <w:pPr>
        <w:pStyle w:val="ListingContent"/>
        <w:jc w:val="left"/>
      </w:pPr>
      <w:r>
        <w:t xml:space="preserve">  </w:t>
      </w:r>
      <w:r>
        <w:t xml:space="preserve"> </w:t>
      </w:r>
      <w:r>
        <w:t>}</w:t>
      </w:r>
    </w:p>
    <w:p w14:paraId="0F409EC5" w14:textId="78A64838" w:rsidR="007C6806" w:rsidRDefault="001107FB" w:rsidP="001107FB">
      <w:pPr>
        <w:pStyle w:val="ListingContent"/>
        <w:jc w:val="left"/>
      </w:pPr>
      <w:r>
        <w:t>}</w:t>
      </w:r>
    </w:p>
    <w:p w14:paraId="3D1791DB" w14:textId="633246A7" w:rsidR="007C6806" w:rsidRDefault="007C6806" w:rsidP="007C6806">
      <w:pPr>
        <w:pStyle w:val="Listing"/>
      </w:pPr>
      <w:r>
        <w:t>The Method of the ACE to Draw Item Attributes</w:t>
      </w:r>
    </w:p>
    <w:p w14:paraId="4C43516E" w14:textId="77777777" w:rsidR="007C6806" w:rsidRDefault="007C6806" w:rsidP="0086596B">
      <w:pPr>
        <w:pStyle w:val="BodyText1"/>
        <w:rPr>
          <w:lang w:val="en-US"/>
        </w:rPr>
      </w:pPr>
    </w:p>
    <w:p w14:paraId="31B165DB" w14:textId="7AB51056" w:rsidR="0086596B" w:rsidRPr="00671CD0" w:rsidRDefault="00987DEC" w:rsidP="0086596B">
      <w:pPr>
        <w:pStyle w:val="BodyText1"/>
        <w:rPr>
          <w:lang w:val="en-US"/>
        </w:rPr>
      </w:pPr>
      <w:r>
        <w:rPr>
          <w:lang w:val="en-US"/>
        </w:rPr>
        <w:lastRenderedPageBreak/>
        <w:t>Listing 9 shows the way the ACE is rendering the attributes of items.</w:t>
      </w:r>
      <w:r w:rsidR="007C6806">
        <w:rPr>
          <w:lang w:val="en-US"/>
        </w:rPr>
        <w:t xml:space="preserve"> With the help of the IACESmartObject interface items can be rendered as specified in the class implementation of each type.</w:t>
      </w:r>
      <w:r>
        <w:rPr>
          <w:lang w:val="en-US"/>
        </w:rPr>
        <w:t xml:space="preserve"> </w:t>
      </w:r>
      <w:r w:rsidR="0086596B" w:rsidRPr="00671CD0">
        <w:rPr>
          <w:lang w:val="en-US"/>
        </w:rPr>
        <w:t xml:space="preserve">There are many attributes the items share across types. </w:t>
      </w:r>
      <w:r w:rsidR="003F39E7" w:rsidRPr="00671CD0">
        <w:rPr>
          <w:lang w:val="en-US"/>
        </w:rPr>
        <w:t>However,</w:t>
      </w:r>
      <w:r w:rsidR="0086596B" w:rsidRPr="00671CD0">
        <w:rPr>
          <w:lang w:val="en-US"/>
        </w:rPr>
        <w:t xml:space="preserve"> there are many that are specific to each kind.</w:t>
      </w:r>
    </w:p>
    <w:p w14:paraId="7D9D5B32" w14:textId="77777777" w:rsidR="0086596B" w:rsidRPr="00671CD0" w:rsidRDefault="0086596B" w:rsidP="00F25928">
      <w:pPr>
        <w:pStyle w:val="BodyText1"/>
        <w:rPr>
          <w:lang w:val="en-US"/>
        </w:rPr>
      </w:pPr>
    </w:p>
    <w:p w14:paraId="18C088CC" w14:textId="77777777" w:rsidR="003F39E7" w:rsidRPr="00671CD0" w:rsidRDefault="003F39E7" w:rsidP="003F39E7">
      <w:pPr>
        <w:pStyle w:val="BodyText1"/>
        <w:jc w:val="center"/>
        <w:rPr>
          <w:lang w:val="en-US"/>
        </w:rPr>
      </w:pPr>
      <w:r w:rsidRPr="00671CD0">
        <w:rPr>
          <w:noProof/>
          <w:lang w:val="en-US"/>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3943350" cy="5114925"/>
                    </a:xfrm>
                    <a:prstGeom prst="rect">
                      <a:avLst/>
                    </a:prstGeom>
                    <a:ln/>
                  </pic:spPr>
                </pic:pic>
              </a:graphicData>
            </a:graphic>
          </wp:inline>
        </w:drawing>
      </w:r>
    </w:p>
    <w:p w14:paraId="2D4CC8DC" w14:textId="77777777" w:rsidR="003F39E7" w:rsidRPr="00671CD0" w:rsidRDefault="003F39E7" w:rsidP="003F39E7">
      <w:pPr>
        <w:pStyle w:val="Figure"/>
        <w:jc w:val="center"/>
        <w:rPr>
          <w:lang w:val="en-US"/>
        </w:rPr>
      </w:pPr>
      <w:r w:rsidRPr="00671CD0">
        <w:rPr>
          <w:lang w:val="en-US"/>
        </w:rPr>
        <w:t>Clothing Attributes in the ACE</w:t>
      </w:r>
    </w:p>
    <w:p w14:paraId="75C27616" w14:textId="77777777" w:rsidR="003F39E7" w:rsidRPr="00671CD0" w:rsidRDefault="003F39E7" w:rsidP="00F25928">
      <w:pPr>
        <w:pStyle w:val="BodyText1"/>
        <w:rPr>
          <w:lang w:val="en-US"/>
        </w:rPr>
      </w:pPr>
    </w:p>
    <w:p w14:paraId="403925D9" w14:textId="6BE2F9E5" w:rsidR="003F39E7" w:rsidRPr="00671CD0" w:rsidRDefault="003F39E7" w:rsidP="00F25928">
      <w:pPr>
        <w:pStyle w:val="BodyText1"/>
        <w:rPr>
          <w:lang w:val="en-US"/>
        </w:rPr>
      </w:pPr>
      <w:r w:rsidRPr="00671CD0">
        <w:rPr>
          <w:lang w:val="en-US"/>
        </w:rPr>
        <w:t>For example, as seen on Figure 1</w:t>
      </w:r>
      <w:r w:rsidR="00D86472">
        <w:rPr>
          <w:lang w:val="en-US"/>
        </w:rPr>
        <w:t>6</w:t>
      </w:r>
      <w:r w:rsidRPr="00671CD0">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671CD0">
        <w:rPr>
          <w:lang w:val="en-US"/>
        </w:rPr>
        <w:lastRenderedPageBreak/>
        <w:t>shows the number of vertices gained from masking specific parts of the avatar mesh. The faux equation consists of the following parts:</w:t>
      </w:r>
    </w:p>
    <w:p w14:paraId="6B6DD969" w14:textId="77777777" w:rsidR="003F39E7" w:rsidRPr="00671CD0"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0B497150" w:rsidR="00F352D7" w:rsidRDefault="003F39E7" w:rsidP="003F39E7">
      <w:pPr>
        <w:pStyle w:val="BodyText1"/>
        <w:rPr>
          <w:lang w:val="en-US"/>
        </w:rPr>
      </w:pPr>
      <w:r w:rsidRPr="00671CD0">
        <w:rPr>
          <w:lang w:val="en-US"/>
        </w:rPr>
        <w:t xml:space="preserve">This is non-mathematical formula is just an indicator for the artists to show them information about how they need to optimize their new mesh assets for the game. </w:t>
      </w:r>
      <w:r w:rsidR="00F352D7" w:rsidRPr="00671CD0">
        <w:rPr>
          <w:lang w:val="en-US"/>
        </w:rPr>
        <w:t>Furthermore, the last section of the clothing attributes, shown in Figure 1</w:t>
      </w:r>
      <w:r w:rsidR="00D86472">
        <w:rPr>
          <w:lang w:val="en-US"/>
        </w:rPr>
        <w:t>6</w:t>
      </w:r>
      <w:r w:rsidR="00F352D7" w:rsidRPr="00671CD0">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Pr>
          <w:lang w:val="en-US"/>
        </w:rPr>
        <w:t>decided by the texture and the UV</w:t>
      </w:r>
      <w:r w:rsidR="00F352D7" w:rsidRPr="00671CD0">
        <w:rPr>
          <w:lang w:val="en-US"/>
        </w:rPr>
        <w:t xml:space="preserve"> map of the mesh, which is not editable from the ACE.</w:t>
      </w:r>
    </w:p>
    <w:p w14:paraId="0E745CB6" w14:textId="77777777" w:rsidR="00027C45" w:rsidRDefault="00027C45" w:rsidP="003F39E7">
      <w:pPr>
        <w:pStyle w:val="BodyText1"/>
        <w:rPr>
          <w:lang w:val="en-US"/>
        </w:rPr>
      </w:pPr>
    </w:p>
    <w:p w14:paraId="21156465" w14:textId="77777777" w:rsidR="00027C45" w:rsidRDefault="00027C45" w:rsidP="00027C45">
      <w:pPr>
        <w:pStyle w:val="BodyText1"/>
        <w:jc w:val="center"/>
        <w:rPr>
          <w:lang w:val="en-US"/>
        </w:rPr>
      </w:pPr>
      <w:r>
        <w:rPr>
          <w:noProof/>
          <w:lang w:val="en-US"/>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4"/>
                    <a:srcRect/>
                    <a:stretch>
                      <a:fillRect/>
                    </a:stretch>
                  </pic:blipFill>
                  <pic:spPr>
                    <a:xfrm>
                      <a:off x="0" y="0"/>
                      <a:ext cx="3829050" cy="838200"/>
                    </a:xfrm>
                    <a:prstGeom prst="rect">
                      <a:avLst/>
                    </a:prstGeom>
                    <a:ln/>
                  </pic:spPr>
                </pic:pic>
              </a:graphicData>
            </a:graphic>
          </wp:inline>
        </w:drawing>
      </w:r>
    </w:p>
    <w:p w14:paraId="4CB94BF6" w14:textId="77777777" w:rsidR="00027C45" w:rsidRPr="00671CD0" w:rsidRDefault="00027C45" w:rsidP="00027C45">
      <w:pPr>
        <w:pStyle w:val="Figure"/>
        <w:jc w:val="center"/>
      </w:pPr>
      <w:r w:rsidRPr="00027C45">
        <w:t>The Delete Button on a New Clothing Set</w:t>
      </w:r>
    </w:p>
    <w:p w14:paraId="7BA3EAF7" w14:textId="77777777" w:rsidR="00F352D7" w:rsidRPr="00671CD0" w:rsidRDefault="00F352D7" w:rsidP="003F39E7">
      <w:pPr>
        <w:pStyle w:val="BodyText1"/>
        <w:rPr>
          <w:lang w:val="en-US"/>
        </w:rPr>
      </w:pPr>
    </w:p>
    <w:p w14:paraId="5A79F453" w14:textId="013929D8" w:rsidR="00027C45" w:rsidRDefault="00027C45" w:rsidP="003F39E7">
      <w:pPr>
        <w:pStyle w:val="BodyText1"/>
        <w:rPr>
          <w:lang w:val="en-US"/>
        </w:rPr>
      </w:pPr>
      <w:r w:rsidRPr="00027C45">
        <w:rPr>
          <w:lang w:val="en-US"/>
        </w:rPr>
        <w:t xml:space="preserve">Furthermore, new items are always created locally. This means, they are not synced to the server immediately. In some cases, users might need to delete these items. </w:t>
      </w:r>
      <w:r w:rsidR="00D86472">
        <w:rPr>
          <w:lang w:val="en-US"/>
        </w:rPr>
        <w:t>As seen in Figure 17</w:t>
      </w:r>
      <w:r>
        <w:rPr>
          <w:lang w:val="en-US"/>
        </w:rPr>
        <w:t>, users</w:t>
      </w:r>
      <w:r w:rsidRPr="00027C45">
        <w:rPr>
          <w:lang w:val="en-US"/>
        </w:rPr>
        <w:t xml:space="preserve"> need to click the button with the t</w:t>
      </w:r>
      <w:r>
        <w:rPr>
          <w:lang w:val="en-US"/>
        </w:rPr>
        <w:t>rash can icon in order to delete the current item</w:t>
      </w:r>
      <w:r w:rsidRPr="00027C45">
        <w:rPr>
          <w:lang w:val="en-US"/>
        </w:rPr>
        <w:t>.</w:t>
      </w:r>
    </w:p>
    <w:p w14:paraId="139EF1E4" w14:textId="77777777" w:rsidR="00027C45" w:rsidRDefault="00027C45" w:rsidP="003F39E7">
      <w:pPr>
        <w:pStyle w:val="BodyText1"/>
        <w:rPr>
          <w:lang w:val="en-US"/>
        </w:rPr>
      </w:pPr>
    </w:p>
    <w:p w14:paraId="53B27438" w14:textId="6A5C3DAC" w:rsidR="003F39E7" w:rsidRPr="00671CD0" w:rsidRDefault="003F39E7" w:rsidP="003F39E7">
      <w:pPr>
        <w:pStyle w:val="BodyText1"/>
        <w:rPr>
          <w:lang w:val="en-US"/>
        </w:rPr>
      </w:pPr>
      <w:r w:rsidRPr="00671CD0">
        <w:rPr>
          <w:lang w:val="en-US"/>
        </w:rPr>
        <w:t xml:space="preserve">Figure </w:t>
      </w:r>
      <w:r w:rsidR="00A72558" w:rsidRPr="00671CD0">
        <w:rPr>
          <w:lang w:val="en-US"/>
        </w:rPr>
        <w:t>1</w:t>
      </w:r>
      <w:r w:rsidR="00D86472">
        <w:rPr>
          <w:lang w:val="en-US"/>
        </w:rPr>
        <w:t>8</w:t>
      </w:r>
      <w:r w:rsidRPr="00671CD0">
        <w:rPr>
          <w:lang w:val="en-US"/>
        </w:rPr>
        <w:t xml:space="preserve"> shows the attributes of </w:t>
      </w:r>
      <w:r w:rsidR="00A72558" w:rsidRPr="00671CD0">
        <w:rPr>
          <w:lang w:val="en-US"/>
        </w:rPr>
        <w:t>another</w:t>
      </w:r>
      <w:r w:rsidRPr="00671CD0">
        <w:rPr>
          <w:lang w:val="en-US"/>
        </w:rPr>
        <w:t xml:space="preserve"> different item type, the gestures. Gestures do not contain information about the animations associated to them.</w:t>
      </w:r>
      <w:r w:rsidR="00F352D7" w:rsidRPr="00671CD0">
        <w:rPr>
          <w:lang w:val="en-US"/>
        </w:rPr>
        <w:t xml:space="preserve"> Instead, the animator and other gesture related events in the scripts make sure that the gestures are played correctly.</w:t>
      </w:r>
    </w:p>
    <w:p w14:paraId="0021719F" w14:textId="77777777" w:rsidR="003F39E7" w:rsidRPr="00671CD0" w:rsidRDefault="003F39E7" w:rsidP="003F39E7">
      <w:pPr>
        <w:pStyle w:val="BodyText1"/>
        <w:rPr>
          <w:lang w:val="en-US"/>
        </w:rPr>
      </w:pPr>
    </w:p>
    <w:p w14:paraId="1E109C1B" w14:textId="77777777" w:rsidR="003F39E7" w:rsidRPr="00671CD0" w:rsidRDefault="003F39E7" w:rsidP="003F39E7">
      <w:pPr>
        <w:pStyle w:val="BodyText1"/>
        <w:jc w:val="center"/>
        <w:rPr>
          <w:lang w:val="en-US"/>
        </w:rPr>
      </w:pPr>
      <w:r w:rsidRPr="00671CD0">
        <w:rPr>
          <w:noProof/>
          <w:lang w:val="en-US"/>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5"/>
                    <a:srcRect/>
                    <a:stretch>
                      <a:fillRect/>
                    </a:stretch>
                  </pic:blipFill>
                  <pic:spPr>
                    <a:xfrm>
                      <a:off x="0" y="0"/>
                      <a:ext cx="2953802" cy="1924301"/>
                    </a:xfrm>
                    <a:prstGeom prst="rect">
                      <a:avLst/>
                    </a:prstGeom>
                    <a:ln/>
                  </pic:spPr>
                </pic:pic>
              </a:graphicData>
            </a:graphic>
          </wp:inline>
        </w:drawing>
      </w:r>
    </w:p>
    <w:p w14:paraId="7E418C40" w14:textId="77777777" w:rsidR="003F39E7" w:rsidRPr="00671CD0" w:rsidRDefault="003F39E7" w:rsidP="003F39E7">
      <w:pPr>
        <w:pStyle w:val="Figure"/>
        <w:jc w:val="center"/>
        <w:rPr>
          <w:lang w:val="en-US"/>
        </w:rPr>
      </w:pPr>
      <w:r w:rsidRPr="00671CD0">
        <w:rPr>
          <w:lang w:val="en-US"/>
        </w:rPr>
        <w:t>A comparison between the Item Browser and the Item Picker</w:t>
      </w:r>
    </w:p>
    <w:p w14:paraId="33AE76AD" w14:textId="77777777" w:rsidR="003F39E7" w:rsidRPr="00671CD0" w:rsidRDefault="003F39E7" w:rsidP="003F39E7">
      <w:pPr>
        <w:pStyle w:val="BodyText1"/>
        <w:rPr>
          <w:lang w:val="en-US"/>
        </w:rPr>
      </w:pPr>
    </w:p>
    <w:p w14:paraId="470B9567" w14:textId="77777777" w:rsidR="003F39E7" w:rsidRPr="00671CD0" w:rsidRDefault="003F39E7" w:rsidP="003F39E7">
      <w:pPr>
        <w:pStyle w:val="BodyText1"/>
        <w:rPr>
          <w:lang w:val="en-US"/>
        </w:rPr>
      </w:pPr>
      <w:r w:rsidRPr="00671CD0">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671CD0">
        <w:rPr>
          <w:lang w:val="en-US"/>
        </w:rPr>
        <w:t>UI</w:t>
      </w:r>
      <w:r w:rsidRPr="00671CD0">
        <w:rPr>
          <w:lang w:val="en-US"/>
        </w:rPr>
        <w:t xml:space="preserve">. </w:t>
      </w:r>
      <w:r w:rsidR="00D7243F" w:rsidRPr="00671CD0">
        <w:rPr>
          <w:lang w:val="en-US"/>
        </w:rPr>
        <w:t>Finally,</w:t>
      </w:r>
      <w:r w:rsidRPr="00671CD0">
        <w:rPr>
          <w:lang w:val="en-US"/>
        </w:rPr>
        <w:t xml:space="preserve"> all gesture can be previewed on the mannequin with the Play Gesture button.</w:t>
      </w:r>
    </w:p>
    <w:p w14:paraId="226F5FFE" w14:textId="77777777" w:rsidR="003F39E7" w:rsidRPr="00671CD0" w:rsidRDefault="003F39E7" w:rsidP="003F39E7">
      <w:pPr>
        <w:pStyle w:val="BodyText1"/>
        <w:rPr>
          <w:lang w:val="en-US"/>
        </w:rPr>
      </w:pPr>
    </w:p>
    <w:p w14:paraId="25C2695E" w14:textId="562BEAB2" w:rsidR="003F39E7" w:rsidRPr="00671CD0" w:rsidRDefault="00237712" w:rsidP="00F25928">
      <w:pPr>
        <w:pStyle w:val="BodyText1"/>
        <w:rPr>
          <w:lang w:val="en-US"/>
        </w:rPr>
      </w:pPr>
      <w:r w:rsidRPr="00671CD0">
        <w:rPr>
          <w:lang w:val="en-US"/>
        </w:rPr>
        <w:t>However, most of the attributes of the items are very similar to each other the properties of clothing sets are fundamentally different. This difference can be clearly seen between the left and right hand side of Figure 1</w:t>
      </w:r>
      <w:r w:rsidR="00D86472">
        <w:rPr>
          <w:lang w:val="en-US"/>
        </w:rPr>
        <w:t>9</w:t>
      </w:r>
      <w:r w:rsidRPr="00671CD0">
        <w:rPr>
          <w:lang w:val="en-US"/>
        </w:rPr>
        <w:t>. Clothing sets only share the code name and name as basic attributes with other items and the preview button as similar functionality.</w:t>
      </w:r>
    </w:p>
    <w:p w14:paraId="2E5109AD" w14:textId="77777777" w:rsidR="00237712" w:rsidRPr="00671CD0" w:rsidRDefault="00237712" w:rsidP="00F25928">
      <w:pPr>
        <w:pStyle w:val="BodyText1"/>
        <w:rPr>
          <w:lang w:val="en-US"/>
        </w:rPr>
      </w:pPr>
    </w:p>
    <w:p w14:paraId="75ECF31B" w14:textId="77777777" w:rsidR="00237712" w:rsidRPr="00671CD0" w:rsidRDefault="00237712" w:rsidP="00237712">
      <w:pPr>
        <w:pStyle w:val="BodyText1"/>
        <w:jc w:val="center"/>
        <w:rPr>
          <w:lang w:val="en-US"/>
        </w:rPr>
      </w:pPr>
      <w:r w:rsidRPr="00671CD0">
        <w:rPr>
          <w:noProof/>
          <w:lang w:val="en-US"/>
        </w:rPr>
        <w:drawing>
          <wp:inline distT="114300" distB="114300" distL="114300" distR="114300" wp14:anchorId="34A3B85B" wp14:editId="07E450B5">
            <wp:extent cx="4514850" cy="3276600"/>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6"/>
                    <a:srcRect/>
                    <a:stretch>
                      <a:fillRect/>
                    </a:stretch>
                  </pic:blipFill>
                  <pic:spPr>
                    <a:xfrm>
                      <a:off x="0" y="0"/>
                      <a:ext cx="4515166" cy="3276829"/>
                    </a:xfrm>
                    <a:prstGeom prst="rect">
                      <a:avLst/>
                    </a:prstGeom>
                    <a:ln/>
                  </pic:spPr>
                </pic:pic>
              </a:graphicData>
            </a:graphic>
          </wp:inline>
        </w:drawing>
      </w:r>
    </w:p>
    <w:p w14:paraId="1E375B08" w14:textId="77777777" w:rsidR="00237712" w:rsidRPr="00671CD0" w:rsidRDefault="00237712" w:rsidP="00237712">
      <w:pPr>
        <w:pStyle w:val="Figure"/>
        <w:jc w:val="center"/>
        <w:rPr>
          <w:lang w:val="en-US"/>
        </w:rPr>
      </w:pPr>
      <w:r w:rsidRPr="00671CD0">
        <w:rPr>
          <w:lang w:val="en-US"/>
        </w:rPr>
        <w:t>The Difference Between Color, Skin Color and Clothing Set Attributes</w:t>
      </w:r>
    </w:p>
    <w:p w14:paraId="4CABFE13" w14:textId="77777777" w:rsidR="00237712" w:rsidRPr="00671CD0" w:rsidRDefault="00237712" w:rsidP="00F25928">
      <w:pPr>
        <w:pStyle w:val="BodyText1"/>
        <w:rPr>
          <w:lang w:val="en-US"/>
        </w:rPr>
      </w:pPr>
    </w:p>
    <w:p w14:paraId="7D3EF345" w14:textId="46D0A32B" w:rsidR="00237712" w:rsidRPr="00671CD0" w:rsidRDefault="00237712" w:rsidP="00237712">
      <w:pPr>
        <w:pStyle w:val="BodyText1"/>
        <w:rPr>
          <w:lang w:val="en-US"/>
        </w:rPr>
      </w:pPr>
      <w:r w:rsidRPr="00671CD0">
        <w:rPr>
          <w:lang w:val="en-US"/>
        </w:rPr>
        <w:t>Clothing sets have many specific fields. These include</w:t>
      </w:r>
      <w:r w:rsidR="00D86472">
        <w:rPr>
          <w:lang w:val="en-US"/>
        </w:rPr>
        <w:t xml:space="preserve"> a Reward Name and Reward Flavo</w:t>
      </w:r>
      <w:r w:rsidRPr="00671CD0">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671CD0">
        <w:rPr>
          <w:lang w:val="en-US"/>
        </w:rPr>
        <w:t>labelled</w:t>
      </w:r>
      <w:r w:rsidRPr="00671CD0">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671CD0" w:rsidRDefault="00237712" w:rsidP="00237712">
      <w:pPr>
        <w:pStyle w:val="BodyText1"/>
        <w:rPr>
          <w:lang w:val="en-US"/>
        </w:rPr>
      </w:pPr>
    </w:p>
    <w:p w14:paraId="0397EE1D" w14:textId="77777777" w:rsidR="00237712" w:rsidRPr="00671CD0" w:rsidRDefault="00237712" w:rsidP="00237712">
      <w:pPr>
        <w:pStyle w:val="BodyText1"/>
        <w:rPr>
          <w:lang w:val="en-US"/>
        </w:rPr>
      </w:pPr>
      <w:r w:rsidRPr="00671CD0">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671CD0" w:rsidRDefault="00237712" w:rsidP="00237712">
      <w:pPr>
        <w:pStyle w:val="BodyText1"/>
        <w:rPr>
          <w:lang w:val="en-US"/>
        </w:rPr>
      </w:pPr>
    </w:p>
    <w:p w14:paraId="07FDB3A5" w14:textId="77777777" w:rsidR="00237712" w:rsidRPr="00671CD0" w:rsidRDefault="00237712" w:rsidP="00237712">
      <w:pPr>
        <w:pStyle w:val="BodyText1"/>
        <w:jc w:val="center"/>
        <w:rPr>
          <w:lang w:val="en-US"/>
        </w:rPr>
      </w:pPr>
      <w:r w:rsidRPr="00671CD0">
        <w:rPr>
          <w:noProof/>
          <w:lang w:val="en-US"/>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679640" cy="2933700"/>
                    </a:xfrm>
                    <a:prstGeom prst="rect">
                      <a:avLst/>
                    </a:prstGeom>
                    <a:ln/>
                  </pic:spPr>
                </pic:pic>
              </a:graphicData>
            </a:graphic>
          </wp:inline>
        </w:drawing>
      </w:r>
    </w:p>
    <w:p w14:paraId="2AE16AD4" w14:textId="77777777" w:rsidR="00237712" w:rsidRPr="00671CD0" w:rsidRDefault="00237712" w:rsidP="00237712">
      <w:pPr>
        <w:pStyle w:val="Figure"/>
        <w:jc w:val="center"/>
        <w:rPr>
          <w:lang w:val="en-US"/>
        </w:rPr>
      </w:pPr>
      <w:r w:rsidRPr="00671CD0">
        <w:rPr>
          <w:lang w:val="en-US"/>
        </w:rPr>
        <w:t>The ACE Settings in Play Mode and Outside of Play Mode</w:t>
      </w:r>
    </w:p>
    <w:p w14:paraId="24CC0F19" w14:textId="77777777" w:rsidR="00237712" w:rsidRPr="00671CD0" w:rsidRDefault="00237712" w:rsidP="00237712">
      <w:pPr>
        <w:pStyle w:val="BodyText1"/>
        <w:rPr>
          <w:lang w:val="en-US"/>
        </w:rPr>
      </w:pPr>
    </w:p>
    <w:p w14:paraId="436C01E1" w14:textId="4B513245" w:rsidR="00237712" w:rsidRPr="00671CD0" w:rsidRDefault="00237712" w:rsidP="00237712">
      <w:pPr>
        <w:pStyle w:val="BodyText1"/>
        <w:rPr>
          <w:lang w:val="en-US"/>
        </w:rPr>
      </w:pPr>
      <w:r w:rsidRPr="00671CD0">
        <w:rPr>
          <w:lang w:val="en-US"/>
        </w:rPr>
        <w:lastRenderedPageBreak/>
        <w:t xml:space="preserve">Also, a universal placeholder icon can be set for unfinished items, which would require an icon to be made later using the corresponding field as shown on the right hand side of Figure </w:t>
      </w:r>
      <w:r w:rsidR="00D86472">
        <w:rPr>
          <w:lang w:val="en-US"/>
        </w:rPr>
        <w:t>20</w:t>
      </w:r>
      <w:r w:rsidRPr="00671CD0">
        <w:rPr>
          <w:lang w:val="en-US"/>
        </w:rPr>
        <w:t xml:space="preserve">. Additionally, the play mode version of this view consists of two parts. Shown on the top left of Figure </w:t>
      </w:r>
      <w:r w:rsidR="00D86472">
        <w:rPr>
          <w:lang w:val="en-US"/>
        </w:rPr>
        <w:t>20</w:t>
      </w:r>
      <w:r w:rsidRPr="00671CD0">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D86472">
        <w:rPr>
          <w:lang w:val="en-US"/>
        </w:rPr>
        <w:t>Figure 20</w:t>
      </w:r>
      <w:r w:rsidRPr="00671CD0">
        <w:rPr>
          <w:lang w:val="en-US"/>
        </w:rPr>
        <w:t>.</w:t>
      </w:r>
    </w:p>
    <w:p w14:paraId="2190FFBD" w14:textId="77777777" w:rsidR="00237712" w:rsidRPr="00671CD0" w:rsidRDefault="00237712" w:rsidP="00237712">
      <w:pPr>
        <w:pStyle w:val="BodyText1"/>
        <w:rPr>
          <w:lang w:val="en-US"/>
        </w:rPr>
      </w:pPr>
    </w:p>
    <w:p w14:paraId="52AFB7D2" w14:textId="0D7DD9A3" w:rsidR="001F3CC9" w:rsidRPr="00671CD0" w:rsidRDefault="00D86472" w:rsidP="00F352D7">
      <w:pPr>
        <w:pStyle w:val="BodyText1"/>
        <w:rPr>
          <w:lang w:val="en-US"/>
        </w:rPr>
      </w:pPr>
      <w:r>
        <w:rPr>
          <w:lang w:val="en-US"/>
        </w:rPr>
        <w:t>As previously seen on Figure 8</w:t>
      </w:r>
      <w:bookmarkStart w:id="14" w:name="_GoBack"/>
      <w:bookmarkEnd w:id="14"/>
      <w:r w:rsidR="00237712" w:rsidRPr="00671CD0">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From UI button in the gesture attributes view and using the mouse drag a new gesture on the UI element.</w:t>
      </w:r>
    </w:p>
    <w:p w14:paraId="3A2BDC0A" w14:textId="77777777" w:rsidR="00237712" w:rsidRPr="00671CD0" w:rsidRDefault="00237712" w:rsidP="00F25928">
      <w:pPr>
        <w:pStyle w:val="BodyText1"/>
        <w:rPr>
          <w:lang w:val="en-US"/>
        </w:rPr>
      </w:pPr>
    </w:p>
    <w:p w14:paraId="3FA542ED" w14:textId="77777777" w:rsidR="009D6986" w:rsidRPr="00671CD0" w:rsidRDefault="00237712" w:rsidP="009D6986">
      <w:pPr>
        <w:pStyle w:val="Heading1"/>
        <w:rPr>
          <w:lang w:val="en-US"/>
        </w:rPr>
      </w:pPr>
      <w:bookmarkStart w:id="15" w:name="_Toc456346408"/>
      <w:r w:rsidRPr="00671CD0">
        <w:rPr>
          <w:lang w:val="en-US"/>
        </w:rPr>
        <w:t>Project Outcome and Accomplishments</w:t>
      </w:r>
      <w:bookmarkEnd w:id="15"/>
    </w:p>
    <w:p w14:paraId="42054907" w14:textId="77777777" w:rsidR="009D6986" w:rsidRDefault="009D6986" w:rsidP="009D6986">
      <w:pPr>
        <w:pStyle w:val="BodyText1"/>
        <w:rPr>
          <w:lang w:val="en-US"/>
        </w:rPr>
      </w:pPr>
    </w:p>
    <w:p w14:paraId="5FCF5D98" w14:textId="77777777" w:rsidR="00027C45" w:rsidRPr="00027C45" w:rsidRDefault="00027C45" w:rsidP="00027C45">
      <w:pPr>
        <w:pStyle w:val="BodyText1"/>
        <w:rPr>
          <w:lang w:val="en-US"/>
        </w:rPr>
      </w:pPr>
      <w:r w:rsidRPr="00027C45">
        <w:rPr>
          <w:lang w:val="en-US"/>
        </w:rPr>
        <w:t>This project was completed over the course of 5 months. During this time, I have learned many skills and accomplished several goals. In the beginning of the project I started my work with a basic knowledge of Unity and C#. 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git and also how the release flow of a software is.</w:t>
      </w:r>
    </w:p>
    <w:p w14:paraId="31467812" w14:textId="77777777" w:rsidR="00027C45" w:rsidRPr="00027C45" w:rsidRDefault="00027C45" w:rsidP="00027C45">
      <w:pPr>
        <w:pStyle w:val="BodyText1"/>
        <w:rPr>
          <w:lang w:val="en-US"/>
        </w:rPr>
      </w:pPr>
    </w:p>
    <w:p w14:paraId="77791AEF" w14:textId="77777777" w:rsidR="00027C45" w:rsidRPr="00027C45" w:rsidRDefault="00027C45" w:rsidP="00027C45">
      <w:pPr>
        <w:pStyle w:val="BodyText1"/>
        <w:rPr>
          <w:lang w:val="en-US"/>
        </w:rPr>
      </w:pPr>
      <w:r w:rsidRPr="00027C45">
        <w:rPr>
          <w:lang w:val="en-US"/>
        </w:rPr>
        <w:lastRenderedPageBreak/>
        <w:t xml:space="preserve">The first working iteration of the ACE was anticipated by the art team since the beginning of the project. The first version was finished in June and was tested with live data soon after. Many bugs were found. </w:t>
      </w:r>
      <w:r w:rsidR="00D27BCB">
        <w:rPr>
          <w:lang w:val="en-US"/>
        </w:rPr>
        <w:t xml:space="preserve">Among these bugs were not saving assets properly, not regenerating the texture atlas for the game and an identifier mismatch between server and local data. </w:t>
      </w:r>
      <w:r w:rsidRPr="00027C45">
        <w:rPr>
          <w:lang w:val="en-US"/>
        </w:rPr>
        <w:t>However not</w:t>
      </w:r>
      <w:r w:rsidR="00D27BCB">
        <w:rPr>
          <w:lang w:val="en-US"/>
        </w:rPr>
        <w:t xml:space="preserve"> long after the discovery of the</w:t>
      </w:r>
      <w:r w:rsidRPr="00027C45">
        <w:rPr>
          <w:lang w:val="en-US"/>
        </w:rPr>
        <w:t>se, the bugs were fixed and some extra features were added per request.</w:t>
      </w:r>
    </w:p>
    <w:p w14:paraId="7C0B3F34" w14:textId="77777777" w:rsidR="00027C45" w:rsidRPr="00027C45" w:rsidRDefault="00027C45" w:rsidP="00027C45">
      <w:pPr>
        <w:pStyle w:val="BodyText1"/>
        <w:rPr>
          <w:lang w:val="en-US"/>
        </w:rPr>
      </w:pPr>
    </w:p>
    <w:p w14:paraId="56849BCF" w14:textId="77777777" w:rsidR="00027C45" w:rsidRPr="00027C45" w:rsidRDefault="00027C45" w:rsidP="00027C45">
      <w:pPr>
        <w:pStyle w:val="BodyText1"/>
        <w:rPr>
          <w:lang w:val="en-US"/>
        </w:rPr>
      </w:pPr>
      <w:r w:rsidRPr="00027C45">
        <w:rPr>
          <w:lang w:val="en-US"/>
        </w:rPr>
        <w:t>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 The ACE was not made initially to be more than just a content editor tool. However, it turned out to be a photo studio for capturing dressed up and posed avatars in front of a simple background. This helps the artists to create static images for various purposes such as a background or a showcase picture of clothes. Additionally, the modularity of the ACE and the core system of the game allowed for new features, such as rarities of colors to be added with ease on top of the already existing data.</w:t>
      </w:r>
    </w:p>
    <w:p w14:paraId="385A4006" w14:textId="77777777" w:rsidR="00027C45" w:rsidRPr="00027C45" w:rsidRDefault="00027C45" w:rsidP="00027C45">
      <w:pPr>
        <w:pStyle w:val="BodyText1"/>
        <w:rPr>
          <w:lang w:val="en-US"/>
        </w:rPr>
      </w:pPr>
    </w:p>
    <w:p w14:paraId="7956E843" w14:textId="77777777" w:rsidR="00027C45" w:rsidRPr="00671CD0" w:rsidRDefault="00027C45" w:rsidP="00027C45">
      <w:pPr>
        <w:pStyle w:val="BodyText1"/>
        <w:rPr>
          <w:lang w:val="en-US"/>
        </w:rPr>
      </w:pPr>
      <w:r w:rsidRPr="00027C45">
        <w:rPr>
          <w:lang w:val="en-US"/>
        </w:rPr>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16195A7D" w14:textId="77777777" w:rsidR="009D6986" w:rsidRPr="00671CD0" w:rsidRDefault="009D6986" w:rsidP="009D6986">
      <w:pPr>
        <w:pStyle w:val="Heading1"/>
        <w:rPr>
          <w:lang w:val="en-US"/>
        </w:rPr>
      </w:pPr>
      <w:bookmarkStart w:id="16" w:name="_Toc456346409"/>
      <w:r w:rsidRPr="00671CD0">
        <w:rPr>
          <w:lang w:val="en-US"/>
        </w:rPr>
        <w:t>Conclusion</w:t>
      </w:r>
      <w:bookmarkEnd w:id="16"/>
    </w:p>
    <w:p w14:paraId="65B12288" w14:textId="77777777" w:rsidR="00600602" w:rsidRPr="00671CD0" w:rsidRDefault="00600602" w:rsidP="00701D50">
      <w:pPr>
        <w:rPr>
          <w:rFonts w:eastAsiaTheme="minorHAnsi" w:cstheme="minorHAnsi"/>
          <w:szCs w:val="22"/>
          <w:lang w:eastAsia="en-US"/>
        </w:rPr>
      </w:pPr>
    </w:p>
    <w:p w14:paraId="5786B34A" w14:textId="77777777" w:rsidR="000D68A9" w:rsidRPr="00671CD0" w:rsidRDefault="00027C45" w:rsidP="00701D50">
      <w:pPr>
        <w:rPr>
          <w:rFonts w:eastAsiaTheme="minorHAnsi" w:cstheme="minorHAnsi"/>
          <w:szCs w:val="22"/>
          <w:lang w:eastAsia="en-US"/>
        </w:rPr>
      </w:pPr>
      <w:r w:rsidRPr="00027C45">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 job faster and with more ease. 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w:t>
      </w:r>
      <w:r w:rsidRPr="00027C45">
        <w:rPr>
          <w:rFonts w:eastAsiaTheme="minorHAnsi" w:cstheme="minorHAnsi"/>
          <w:szCs w:val="22"/>
          <w:lang w:eastAsia="en-US"/>
        </w:rPr>
        <w:lastRenderedPageBreak/>
        <w:t>animations while editing gestures. Finally, the project was a success and generally improved the workflow of the art and design team.</w:t>
      </w:r>
    </w:p>
    <w:p w14:paraId="65990FB2" w14:textId="77777777" w:rsidR="000D68A9" w:rsidRPr="00671CD0" w:rsidRDefault="000D68A9" w:rsidP="00701D50">
      <w:pPr>
        <w:rPr>
          <w:rFonts w:eastAsiaTheme="minorHAnsi" w:cstheme="minorHAnsi"/>
          <w:szCs w:val="22"/>
          <w:lang w:eastAsia="en-US"/>
        </w:rPr>
      </w:pPr>
    </w:p>
    <w:p w14:paraId="3BFC1C7F" w14:textId="77777777" w:rsidR="000D68A9" w:rsidRPr="00671CD0" w:rsidRDefault="000D68A9" w:rsidP="00701D50">
      <w:pPr>
        <w:rPr>
          <w:rFonts w:eastAsiaTheme="minorHAnsi" w:cstheme="minorHAnsi"/>
          <w:szCs w:val="22"/>
          <w:lang w:eastAsia="en-US"/>
        </w:rPr>
      </w:pPr>
    </w:p>
    <w:p w14:paraId="51DDFF24" w14:textId="77777777" w:rsidR="000D68A9" w:rsidRPr="00671CD0" w:rsidRDefault="000D68A9" w:rsidP="000D68A9">
      <w:pPr>
        <w:pStyle w:val="Heading1"/>
        <w:numPr>
          <w:ilvl w:val="0"/>
          <w:numId w:val="0"/>
        </w:numPr>
        <w:rPr>
          <w:lang w:val="en-US"/>
        </w:rPr>
      </w:pPr>
      <w:bookmarkStart w:id="17" w:name="_Toc456346410"/>
      <w:r w:rsidRPr="00671CD0">
        <w:rPr>
          <w:lang w:val="en-US"/>
        </w:rPr>
        <w:t>References</w:t>
      </w:r>
      <w:bookmarkEnd w:id="17"/>
    </w:p>
    <w:p w14:paraId="4C91DB19" w14:textId="77777777" w:rsidR="000D68A9" w:rsidRPr="00671CD0" w:rsidRDefault="000D68A9" w:rsidP="000D68A9">
      <w:pPr>
        <w:pStyle w:val="BodyText1"/>
        <w:rPr>
          <w:lang w:val="en-US"/>
        </w:rPr>
      </w:pPr>
    </w:p>
    <w:p w14:paraId="128F31D1" w14:textId="77777777" w:rsidR="000D68A9" w:rsidRPr="00671CD0" w:rsidRDefault="000D68A9" w:rsidP="000D68A9">
      <w:pPr>
        <w:pStyle w:val="BodyText1"/>
        <w:rPr>
          <w:lang w:val="en-US"/>
        </w:rPr>
      </w:pPr>
    </w:p>
    <w:p w14:paraId="1A76C956" w14:textId="77777777" w:rsidR="000D68A9" w:rsidRPr="00671CD0" w:rsidRDefault="000D68A9" w:rsidP="000D68A9">
      <w:pPr>
        <w:pStyle w:val="BodyText1"/>
        <w:numPr>
          <w:ilvl w:val="0"/>
          <w:numId w:val="18"/>
        </w:numPr>
        <w:jc w:val="left"/>
        <w:rPr>
          <w:lang w:val="en-US"/>
        </w:rPr>
      </w:pPr>
      <w:r w:rsidRPr="00671CD0">
        <w:rPr>
          <w:lang w:val="en-US"/>
        </w:rPr>
        <w:t xml:space="preserve">Company Facts. [Online]. San Francisco, USA: Unity Technologies. URL: </w:t>
      </w:r>
      <w:hyperlink r:id="rId38" w:history="1">
        <w:r w:rsidRPr="0066705D">
          <w:rPr>
            <w:rStyle w:val="Hyperlink"/>
            <w:lang w:val="en-US"/>
          </w:rPr>
          <w:t>https://unity3d.com/public-relations</w:t>
        </w:r>
      </w:hyperlink>
      <w:r w:rsidRPr="00671CD0">
        <w:rPr>
          <w:lang w:val="en-US"/>
        </w:rPr>
        <w:t>. Accessed 8 July 2016.</w:t>
      </w:r>
    </w:p>
    <w:p w14:paraId="5A16BABD" w14:textId="77777777" w:rsidR="000D68A9" w:rsidRPr="00671CD0" w:rsidRDefault="000D68A9" w:rsidP="000D68A9">
      <w:pPr>
        <w:pStyle w:val="BodyText1"/>
        <w:numPr>
          <w:ilvl w:val="0"/>
          <w:numId w:val="18"/>
        </w:numPr>
        <w:jc w:val="left"/>
        <w:rPr>
          <w:lang w:val="en-US"/>
        </w:rPr>
      </w:pPr>
      <w:r w:rsidRPr="00671CD0">
        <w:rPr>
          <w:lang w:val="en-US"/>
        </w:rPr>
        <w:t>Gregory J. Game Engine Architecture. Boca Raton, USA: CRC Press; 2009</w:t>
      </w:r>
    </w:p>
    <w:p w14:paraId="3506BDFA" w14:textId="77777777" w:rsidR="000D68A9" w:rsidRPr="00671CD0" w:rsidRDefault="000D68A9" w:rsidP="000D68A9">
      <w:pPr>
        <w:pStyle w:val="BodyText1"/>
        <w:numPr>
          <w:ilvl w:val="0"/>
          <w:numId w:val="18"/>
        </w:numPr>
        <w:jc w:val="left"/>
        <w:rPr>
          <w:lang w:val="en-US"/>
        </w:rPr>
      </w:pPr>
      <w:r w:rsidRPr="00671CD0">
        <w:rPr>
          <w:lang w:val="en-US"/>
        </w:rPr>
        <w:t>Sloan R J S. Virtual Character Design. B</w:t>
      </w:r>
      <w:r w:rsidR="0066705D">
        <w:rPr>
          <w:lang w:val="en-US"/>
        </w:rPr>
        <w:t>oca Raton, USA: CRC Press; 2015</w:t>
      </w:r>
    </w:p>
    <w:p w14:paraId="5EB2E713" w14:textId="77777777" w:rsidR="000D68A9" w:rsidRPr="00671CD0" w:rsidRDefault="000D68A9" w:rsidP="000D68A9">
      <w:pPr>
        <w:pStyle w:val="BodyText1"/>
        <w:numPr>
          <w:ilvl w:val="0"/>
          <w:numId w:val="18"/>
        </w:numPr>
        <w:jc w:val="left"/>
        <w:rPr>
          <w:lang w:val="en-US"/>
        </w:rPr>
      </w:pPr>
      <w:r w:rsidRPr="00671CD0">
        <w:rPr>
          <w:lang w:val="en-US"/>
        </w:rPr>
        <w:t xml:space="preserve">First Look at the Wii U Mii Studio. [Online]. USA: Player Essence.com; 15 November 2012. URL: </w:t>
      </w:r>
      <w:hyperlink r:id="rId39" w:history="1">
        <w:r w:rsidRPr="0066705D">
          <w:rPr>
            <w:rStyle w:val="Hyperlink"/>
            <w:lang w:val="en-US"/>
          </w:rPr>
          <w:t>http://playeressence.com/first-look-at-the-wii-u-mii-studio-screenshots/</w:t>
        </w:r>
      </w:hyperlink>
      <w:r w:rsidRPr="00671CD0">
        <w:rPr>
          <w:lang w:val="en-US"/>
        </w:rPr>
        <w:t>. Accessed 8 July 2016.</w:t>
      </w:r>
    </w:p>
    <w:p w14:paraId="1057BA24" w14:textId="77777777" w:rsidR="000D68A9" w:rsidRPr="00671CD0" w:rsidRDefault="000D68A9" w:rsidP="000D68A9">
      <w:pPr>
        <w:pStyle w:val="BodyText1"/>
        <w:numPr>
          <w:ilvl w:val="0"/>
          <w:numId w:val="18"/>
        </w:numPr>
        <w:jc w:val="left"/>
        <w:rPr>
          <w:lang w:val="en-US"/>
        </w:rPr>
      </w:pPr>
      <w:r w:rsidRPr="00671CD0">
        <w:rPr>
          <w:lang w:val="en-US"/>
        </w:rPr>
        <w:t xml:space="preserve">Rees A. Here's What Happens When You Play Kendall and Kylie Jenner's New App, Which Is Delightful. [Online]. USA: Cosmopolitan, Hearst Communications, Inc.; 17 February 2016. URL: </w:t>
      </w:r>
      <w:hyperlink r:id="rId40" w:history="1">
        <w:r w:rsidRPr="0066705D">
          <w:rPr>
            <w:rStyle w:val="Hyperlink"/>
            <w:lang w:val="en-US"/>
          </w:rPr>
          <w:t>http://www.cosmopolitan.com/entertainment/celebs/news/g5425/kendall-kylie-jenner-app-game-review-walkthrough/</w:t>
        </w:r>
      </w:hyperlink>
      <w:r w:rsidRPr="00671CD0">
        <w:rPr>
          <w:lang w:val="en-US"/>
        </w:rPr>
        <w:t>. Accessed 8 July 2016.</w:t>
      </w:r>
    </w:p>
    <w:p w14:paraId="108CC2AF" w14:textId="77777777" w:rsidR="000D68A9" w:rsidRPr="00671CD0" w:rsidRDefault="000D68A9" w:rsidP="000D68A9">
      <w:pPr>
        <w:pStyle w:val="BodyText1"/>
        <w:numPr>
          <w:ilvl w:val="0"/>
          <w:numId w:val="18"/>
        </w:numPr>
        <w:jc w:val="left"/>
        <w:rPr>
          <w:lang w:val="en-US"/>
        </w:rPr>
      </w:pPr>
      <w:r w:rsidRPr="00671CD0">
        <w:rPr>
          <w:lang w:val="en-US"/>
        </w:rPr>
        <w:t>Tadres A. Extending Unity with Editor Scripting. Birmingham, UK: Packt Publishing Ltd.; 2015.</w:t>
      </w:r>
    </w:p>
    <w:p w14:paraId="0315719E" w14:textId="77777777" w:rsidR="000D68A9" w:rsidRPr="00671CD0" w:rsidRDefault="000D68A9" w:rsidP="000D68A9">
      <w:pPr>
        <w:pStyle w:val="BodyText1"/>
        <w:numPr>
          <w:ilvl w:val="0"/>
          <w:numId w:val="18"/>
        </w:numPr>
        <w:jc w:val="left"/>
        <w:rPr>
          <w:lang w:val="en-US"/>
        </w:rPr>
      </w:pPr>
      <w:r w:rsidRPr="00671CD0">
        <w:rPr>
          <w:lang w:val="en-US"/>
        </w:rPr>
        <w:t>Smith M, Queiroz C. Unity 4.x Cookbook. Birmingham, UK: Packt Publishing Ltd.; 2013.</w:t>
      </w:r>
    </w:p>
    <w:p w14:paraId="68B47D28" w14:textId="77777777" w:rsidR="000D68A9" w:rsidRPr="00671CD0" w:rsidRDefault="000D68A9" w:rsidP="000D68A9">
      <w:pPr>
        <w:pStyle w:val="BodyText1"/>
        <w:numPr>
          <w:ilvl w:val="0"/>
          <w:numId w:val="18"/>
        </w:numPr>
        <w:jc w:val="left"/>
        <w:rPr>
          <w:lang w:val="en-US"/>
        </w:rPr>
      </w:pPr>
      <w:r w:rsidRPr="00671CD0">
        <w:rPr>
          <w:lang w:val="en-US"/>
        </w:rPr>
        <w:t>Henson C, Henson R. Unity 4.x Game Development by Example Beginner's Guide. Birmingham, UK: Packt Publishing Ltd; 2013.</w:t>
      </w:r>
    </w:p>
    <w:p w14:paraId="6F3261AA" w14:textId="77777777" w:rsidR="006C01C5" w:rsidRPr="00481839" w:rsidRDefault="000D68A9" w:rsidP="00481839">
      <w:pPr>
        <w:pStyle w:val="BodyText1"/>
        <w:numPr>
          <w:ilvl w:val="0"/>
          <w:numId w:val="18"/>
        </w:numPr>
        <w:jc w:val="left"/>
        <w:rPr>
          <w:lang w:val="en-US"/>
        </w:rPr>
      </w:pPr>
      <w:r w:rsidRPr="00671CD0">
        <w:rPr>
          <w:lang w:val="en-US"/>
        </w:rPr>
        <w:t>Navarro A, Pradilla JV, Rio O. Open Source 3D Game Engines for Serious Games Modelling. Alexandru C, editor. Rijeka, Croatia: InTech; 2012.</w:t>
      </w:r>
    </w:p>
    <w:p w14:paraId="7AD9AA72" w14:textId="77777777" w:rsidR="00481839" w:rsidRDefault="00481839" w:rsidP="00481839">
      <w:pPr>
        <w:pStyle w:val="BodyText1"/>
        <w:numPr>
          <w:ilvl w:val="0"/>
          <w:numId w:val="18"/>
        </w:numPr>
        <w:jc w:val="left"/>
        <w:rPr>
          <w:lang w:val="en-US"/>
        </w:rPr>
      </w:pPr>
      <w:r>
        <w:rPr>
          <w:lang w:val="en-US"/>
        </w:rPr>
        <w:t>Sweeney T. Build for VR in VR. [Online]. NC USA, Cary: Epic Games Inc.; 4</w:t>
      </w:r>
      <w:r w:rsidRPr="00671CD0">
        <w:rPr>
          <w:lang w:val="en-US"/>
        </w:rPr>
        <w:t xml:space="preserve"> February 2016. URL: </w:t>
      </w:r>
      <w:hyperlink r:id="rId41" w:history="1">
        <w:r w:rsidRPr="0066705D">
          <w:rPr>
            <w:rStyle w:val="Hyperlink"/>
            <w:lang w:val="en-US"/>
          </w:rPr>
          <w:t>http://www.unrealengine.com/blog/build-for-vr-in-vr</w:t>
        </w:r>
        <w:r w:rsidR="0066705D" w:rsidRPr="0066705D">
          <w:rPr>
            <w:rStyle w:val="Hyperlink"/>
            <w:lang w:val="en-US"/>
          </w:rPr>
          <w:t>/</w:t>
        </w:r>
      </w:hyperlink>
      <w:r>
        <w:rPr>
          <w:lang w:val="en-US"/>
        </w:rPr>
        <w:t>. Accessed 15</w:t>
      </w:r>
      <w:r w:rsidRPr="00671CD0">
        <w:rPr>
          <w:lang w:val="en-US"/>
        </w:rPr>
        <w:t xml:space="preserve"> July 2016.</w:t>
      </w:r>
    </w:p>
    <w:p w14:paraId="5E5A678B" w14:textId="642F5D57" w:rsidR="00E704F7" w:rsidRDefault="00E704F7" w:rsidP="00E704F7">
      <w:pPr>
        <w:pStyle w:val="BodyText1"/>
        <w:numPr>
          <w:ilvl w:val="0"/>
          <w:numId w:val="18"/>
        </w:numPr>
        <w:jc w:val="left"/>
        <w:rPr>
          <w:lang w:val="en-US"/>
        </w:rPr>
      </w:pPr>
      <w:r>
        <w:rPr>
          <w:lang w:val="en-US"/>
        </w:rPr>
        <w:t xml:space="preserve">Masalcev D, Goryachev A. Soviet Kitchen in Unreal Engine 4. [Online].  USA,  80 level;  1 February 2016. URL: </w:t>
      </w:r>
      <w:hyperlink r:id="rId42" w:history="1">
        <w:r w:rsidRPr="00C53DAA">
          <w:rPr>
            <w:rStyle w:val="Hyperlink"/>
            <w:lang w:val="en-US"/>
          </w:rPr>
          <w:t>http://8</w:t>
        </w:r>
        <w:r w:rsidRPr="00C53DAA">
          <w:rPr>
            <w:rStyle w:val="Hyperlink"/>
            <w:lang w:val="en-US"/>
          </w:rPr>
          <w:t>0</w:t>
        </w:r>
        <w:r w:rsidRPr="00C53DAA">
          <w:rPr>
            <w:rStyle w:val="Hyperlink"/>
            <w:lang w:val="en-US"/>
          </w:rPr>
          <w:t>.lv/articles/scene-creation-in-unreal-engine-4/</w:t>
        </w:r>
      </w:hyperlink>
      <w:r>
        <w:rPr>
          <w:lang w:val="en-US"/>
        </w:rPr>
        <w:t>. Accessed 15 July 2016.</w:t>
      </w:r>
    </w:p>
    <w:p w14:paraId="78F9909C" w14:textId="4B8ADCC0" w:rsidR="00E704F7" w:rsidRDefault="00E704F7" w:rsidP="00E704F7">
      <w:pPr>
        <w:pStyle w:val="BodyText1"/>
        <w:numPr>
          <w:ilvl w:val="0"/>
          <w:numId w:val="18"/>
        </w:numPr>
        <w:jc w:val="left"/>
        <w:rPr>
          <w:lang w:val="en-US"/>
        </w:rPr>
      </w:pPr>
      <w:r>
        <w:rPr>
          <w:lang w:val="en-US"/>
        </w:rPr>
        <w:t xml:space="preserve">Haas J. </w:t>
      </w:r>
      <w:r w:rsidRPr="00E704F7">
        <w:rPr>
          <w:lang w:val="en-US"/>
        </w:rPr>
        <w:t>A History of the Unity Game Engine</w:t>
      </w:r>
      <w:r>
        <w:rPr>
          <w:lang w:val="en-US"/>
        </w:rPr>
        <w:t xml:space="preserve">. Worcester, UK: </w:t>
      </w:r>
      <w:r w:rsidRPr="00E704F7">
        <w:rPr>
          <w:lang w:val="en-US"/>
        </w:rPr>
        <w:t>W</w:t>
      </w:r>
      <w:r>
        <w:rPr>
          <w:lang w:val="en-US"/>
        </w:rPr>
        <w:t>orcester</w:t>
      </w:r>
      <w:r w:rsidRPr="00E704F7">
        <w:rPr>
          <w:lang w:val="en-US"/>
        </w:rPr>
        <w:t xml:space="preserve"> P</w:t>
      </w:r>
      <w:r>
        <w:rPr>
          <w:lang w:val="en-US"/>
        </w:rPr>
        <w:t>olytechnic</w:t>
      </w:r>
      <w:r w:rsidRPr="00E704F7">
        <w:rPr>
          <w:lang w:val="en-US"/>
        </w:rPr>
        <w:t xml:space="preserve"> I</w:t>
      </w:r>
      <w:r>
        <w:rPr>
          <w:lang w:val="en-US"/>
        </w:rPr>
        <w:t>nstitute; 2014.</w:t>
      </w:r>
    </w:p>
    <w:p w14:paraId="5E103CDD" w14:textId="77777777" w:rsidR="00E704F7" w:rsidRDefault="00E704F7" w:rsidP="00E704F7">
      <w:pPr>
        <w:pStyle w:val="BodyText1"/>
        <w:jc w:val="left"/>
        <w:rPr>
          <w:lang w:val="en-US"/>
        </w:rPr>
      </w:pPr>
    </w:p>
    <w:p w14:paraId="315BAE15" w14:textId="77777777" w:rsidR="00E704F7" w:rsidRPr="00E704F7" w:rsidRDefault="00E704F7" w:rsidP="00E704F7">
      <w:pPr>
        <w:pStyle w:val="Reference"/>
        <w:sectPr w:rsidR="00E704F7" w:rsidRPr="00E704F7">
          <w:headerReference w:type="default" r:id="rId43"/>
          <w:footerReference w:type="default" r:id="rId44"/>
          <w:pgSz w:w="11906" w:h="16838"/>
          <w:pgMar w:top="1418" w:right="1134" w:bottom="1701" w:left="2268" w:header="567" w:footer="567" w:gutter="0"/>
          <w:pgNumType w:start="1"/>
          <w:cols w:space="708"/>
          <w:docGrid w:linePitch="360"/>
        </w:sectPr>
      </w:pPr>
    </w:p>
    <w:p w14:paraId="6673BE5B"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015A8C6B" w14:textId="77777777" w:rsidR="006F4B4A" w:rsidRPr="00671CD0" w:rsidRDefault="006F4B4A" w:rsidP="006F4B4A"/>
    <w:p w14:paraId="09C992CE" w14:textId="77777777" w:rsidR="00600602" w:rsidRPr="00671CD0" w:rsidRDefault="006F4B4A" w:rsidP="006F4B4A">
      <w:r w:rsidRPr="00671CD0">
        <w:t>Content of the appendix is placed here.</w:t>
      </w:r>
    </w:p>
    <w:p w14:paraId="1511A994" w14:textId="77777777" w:rsidR="00A60A2E" w:rsidRPr="00671CD0" w:rsidRDefault="00A60A2E" w:rsidP="00BE1066">
      <w:pPr>
        <w:pStyle w:val="BodyText1"/>
        <w:rPr>
          <w:lang w:val="en-US"/>
        </w:rPr>
        <w:sectPr w:rsidR="00A60A2E" w:rsidRPr="00671CD0">
          <w:headerReference w:type="default" r:id="rId45"/>
          <w:pgSz w:w="11906" w:h="16838" w:code="9"/>
          <w:pgMar w:top="1134" w:right="1134" w:bottom="1701" w:left="2268" w:header="567" w:footer="567" w:gutter="0"/>
          <w:pgNumType w:start="1"/>
          <w:cols w:space="708"/>
          <w:docGrid w:linePitch="360"/>
        </w:sectPr>
      </w:pPr>
    </w:p>
    <w:p w14:paraId="61A34F58"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5127CA7B" w14:textId="77777777" w:rsidR="006F4B4A" w:rsidRPr="00671CD0" w:rsidRDefault="006F4B4A" w:rsidP="006F4B4A"/>
    <w:p w14:paraId="7E8FBB3A" w14:textId="77777777" w:rsidR="00600602" w:rsidRPr="00671CD0" w:rsidRDefault="006F4B4A" w:rsidP="006F4B4A">
      <w:pPr>
        <w:pStyle w:val="BodyText1"/>
        <w:rPr>
          <w:lang w:val="en-US"/>
        </w:rPr>
      </w:pPr>
      <w:r w:rsidRPr="00671CD0">
        <w:rPr>
          <w:lang w:val="en-US"/>
        </w:rPr>
        <w:t>Content of the appendix is placed here.</w:t>
      </w:r>
    </w:p>
    <w:p w14:paraId="6B0EAB82" w14:textId="77777777" w:rsidR="00600602" w:rsidRPr="00671CD0" w:rsidRDefault="00600602" w:rsidP="00701D50"/>
    <w:sectPr w:rsidR="00600602" w:rsidRPr="00671CD0" w:rsidSect="00A60A2E">
      <w:headerReference w:type="default" r:id="rId46"/>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9283D" w14:textId="77777777" w:rsidR="004E72FC" w:rsidRDefault="004E72FC" w:rsidP="00DA42B6">
      <w:r>
        <w:separator/>
      </w:r>
    </w:p>
  </w:endnote>
  <w:endnote w:type="continuationSeparator" w:id="0">
    <w:p w14:paraId="554F80B5" w14:textId="77777777" w:rsidR="004E72FC" w:rsidRDefault="004E72FC"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C666A" w14:textId="77777777" w:rsidR="00E704F7" w:rsidRDefault="00E704F7">
    <w:pPr>
      <w:pStyle w:val="Footer"/>
    </w:pPr>
    <w:r w:rsidRPr="00AF185E">
      <w:rPr>
        <w:noProof/>
        <w:lang w:eastAsia="en-US"/>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eastAsia="en-US"/>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0662" w14:textId="77777777" w:rsidR="00E704F7" w:rsidRDefault="00E704F7">
    <w:pPr>
      <w:pStyle w:val="Footer"/>
    </w:pPr>
    <w:r w:rsidRPr="00003238">
      <w:rPr>
        <w:noProof/>
        <w:lang w:eastAsia="en-US"/>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6062" w14:textId="77777777" w:rsidR="00E704F7" w:rsidRDefault="00E704F7">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63622" w14:textId="77777777" w:rsidR="00E704F7" w:rsidRDefault="00E704F7">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CF95A" w14:textId="77777777" w:rsidR="00E704F7" w:rsidRDefault="00E704F7">
    <w:pPr>
      <w:pStyle w:val="Footer"/>
    </w:pPr>
    <w:r w:rsidRPr="009D682F">
      <w:rPr>
        <w:noProof/>
        <w:lang w:eastAsia="en-US"/>
      </w:rPr>
      <w:drawing>
        <wp:anchor distT="0" distB="0" distL="114300" distR="114300" simplePos="0" relativeHeight="251667456" behindDoc="0" locked="0" layoutInCell="1" allowOverlap="1" wp14:anchorId="0694C7F5" wp14:editId="14C7B6E8">
          <wp:simplePos x="0" y="0"/>
          <wp:positionH relativeFrom="column">
            <wp:posOffset>-3402330</wp:posOffset>
          </wp:positionH>
          <wp:positionV relativeFrom="paragraph">
            <wp:posOffset>3670935</wp:posOffset>
          </wp:positionV>
          <wp:extent cx="7700645" cy="788670"/>
          <wp:effectExtent l="25400" t="0" r="0" b="0"/>
          <wp:wrapNone/>
          <wp:docPr id="6"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700645" cy="788670"/>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59F2FC" w14:textId="77777777" w:rsidR="004E72FC" w:rsidRDefault="004E72FC" w:rsidP="00DA42B6">
      <w:r>
        <w:separator/>
      </w:r>
    </w:p>
  </w:footnote>
  <w:footnote w:type="continuationSeparator" w:id="0">
    <w:p w14:paraId="10A365DA" w14:textId="77777777" w:rsidR="004E72FC" w:rsidRDefault="004E72FC" w:rsidP="00DA42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80ED2" w14:textId="77777777" w:rsidR="00E704F7" w:rsidRPr="006F63EC" w:rsidRDefault="00E704F7"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7D04" w14:textId="77777777" w:rsidR="00E704F7" w:rsidRPr="00977324" w:rsidRDefault="00E704F7"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E704F7" w:rsidRDefault="00E704F7"/>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A1F42" w14:textId="77777777" w:rsidR="00E704F7" w:rsidRDefault="00E704F7">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040BD" w14:textId="77777777" w:rsidR="00E704F7" w:rsidRDefault="00E704F7">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BB855" w14:textId="77777777" w:rsidR="00E704F7" w:rsidRDefault="00E704F7">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42141"/>
      <w:docPartObj>
        <w:docPartGallery w:val="Page Numbers (Top of Page)"/>
        <w:docPartUnique/>
      </w:docPartObj>
    </w:sdtPr>
    <w:sdtEndPr>
      <w:rPr>
        <w:noProof/>
      </w:rPr>
    </w:sdtEndPr>
    <w:sdtContent>
      <w:p w14:paraId="2C51B7B8" w14:textId="77777777" w:rsidR="00E704F7" w:rsidRDefault="00E704F7">
        <w:pPr>
          <w:pStyle w:val="Header"/>
          <w:jc w:val="right"/>
        </w:pPr>
        <w:r>
          <w:fldChar w:fldCharType="begin"/>
        </w:r>
        <w:r>
          <w:instrText xml:space="preserve"> PAGE   \* MERGEFORMAT </w:instrText>
        </w:r>
        <w:r>
          <w:fldChar w:fldCharType="separate"/>
        </w:r>
        <w:r w:rsidR="00D86472">
          <w:rPr>
            <w:noProof/>
          </w:rPr>
          <w:t>20</w:t>
        </w:r>
        <w:r>
          <w:rPr>
            <w:noProof/>
          </w:rPr>
          <w:fldChar w:fldCharType="end"/>
        </w:r>
      </w:p>
    </w:sdtContent>
  </w:sdt>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478242"/>
      <w:docPartObj>
        <w:docPartGallery w:val="Page Numbers (Top of Page)"/>
        <w:docPartUnique/>
      </w:docPartObj>
    </w:sdtPr>
    <w:sdtEndPr>
      <w:rPr>
        <w:noProof/>
      </w:rPr>
    </w:sdtEndPr>
    <w:sdtContent>
      <w:p w14:paraId="5B4CF526" w14:textId="77777777" w:rsidR="00E704F7" w:rsidRDefault="00E704F7" w:rsidP="004F55DF">
        <w:pPr>
          <w:pStyle w:val="Header"/>
          <w:jc w:val="right"/>
        </w:pPr>
        <w:r>
          <w:t>Appendix 1</w:t>
        </w:r>
      </w:p>
      <w:p w14:paraId="3265ACB7" w14:textId="77777777" w:rsidR="00E704F7" w:rsidRDefault="00E704F7" w:rsidP="004F55DF">
        <w:pPr>
          <w:pStyle w:val="Header"/>
          <w:jc w:val="right"/>
        </w:pPr>
        <w:r>
          <w:fldChar w:fldCharType="begin"/>
        </w:r>
        <w:r>
          <w:instrText>PAGE   \* MERGEFORMAT</w:instrText>
        </w:r>
        <w:r>
          <w:fldChar w:fldCharType="separate"/>
        </w:r>
        <w:r w:rsidR="00D86472">
          <w:rPr>
            <w:noProof/>
          </w:rPr>
          <w:t>1</w:t>
        </w:r>
        <w:r>
          <w:rPr>
            <w:noProof/>
          </w:rPr>
          <w:fldChar w:fldCharType="end"/>
        </w:r>
        <w:r>
          <w:rPr>
            <w:noProof/>
          </w:rPr>
          <w:t xml:space="preserve"> (</w:t>
        </w:r>
        <w:fldSimple w:instr=" SECTIONPAGES  \* Arabic  \* MERGEFORMAT ">
          <w:r w:rsidR="00D86472">
            <w:rPr>
              <w:noProof/>
            </w:rPr>
            <w:t>1</w:t>
          </w:r>
        </w:fldSimple>
        <w:r>
          <w:rPr>
            <w:noProof/>
          </w:rPr>
          <w:t>)</w:t>
        </w:r>
      </w:p>
    </w:sdtContent>
  </w:sdt>
  <w:p w14:paraId="019FB044" w14:textId="77777777" w:rsidR="00E704F7" w:rsidRPr="006F63EC" w:rsidRDefault="00E704F7" w:rsidP="00BE1066">
    <w:pPr>
      <w:pStyle w:val="Header"/>
      <w:tabs>
        <w:tab w:val="clear" w:pos="4819"/>
        <w:tab w:val="clear" w:pos="9638"/>
        <w:tab w:val="left" w:pos="5216"/>
      </w:tabs>
      <w:rPr>
        <w:rFonts w:cs="Tahoma"/>
        <w:szCs w:val="22"/>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85909"/>
      <w:docPartObj>
        <w:docPartGallery w:val="Page Numbers (Top of Page)"/>
        <w:docPartUnique/>
      </w:docPartObj>
    </w:sdtPr>
    <w:sdtEndPr>
      <w:rPr>
        <w:noProof/>
      </w:rPr>
    </w:sdtEndPr>
    <w:sdtContent>
      <w:p w14:paraId="539EF99B" w14:textId="77777777" w:rsidR="00E704F7" w:rsidRDefault="00E704F7" w:rsidP="004F55DF">
        <w:pPr>
          <w:pStyle w:val="Header"/>
          <w:jc w:val="right"/>
        </w:pPr>
        <w:r>
          <w:t>Appendix 2</w:t>
        </w:r>
      </w:p>
      <w:p w14:paraId="14DAA1CD" w14:textId="77777777" w:rsidR="00E704F7" w:rsidRDefault="00E704F7" w:rsidP="004F55DF">
        <w:pPr>
          <w:pStyle w:val="Header"/>
          <w:jc w:val="right"/>
        </w:pPr>
        <w:r>
          <w:fldChar w:fldCharType="begin"/>
        </w:r>
        <w:r>
          <w:instrText>PAGE   \* MERGEFORMAT</w:instrText>
        </w:r>
        <w:r>
          <w:fldChar w:fldCharType="separate"/>
        </w:r>
        <w:r w:rsidR="00B727C3">
          <w:rPr>
            <w:noProof/>
          </w:rPr>
          <w:t>1</w:t>
        </w:r>
        <w:r>
          <w:rPr>
            <w:noProof/>
          </w:rPr>
          <w:fldChar w:fldCharType="end"/>
        </w:r>
        <w:r>
          <w:rPr>
            <w:noProof/>
          </w:rPr>
          <w:t xml:space="preserve"> (</w:t>
        </w:r>
        <w:fldSimple w:instr=" SECTIONPAGES  \* Arabic  \* MERGEFORMAT ">
          <w:r w:rsidR="00B727C3">
            <w:rPr>
              <w:noProof/>
            </w:rPr>
            <w:t>1</w:t>
          </w:r>
        </w:fldSimple>
        <w:r>
          <w:rPr>
            <w:noProof/>
          </w:rPr>
          <w:t>)</w:t>
        </w:r>
      </w:p>
    </w:sdtContent>
  </w:sdt>
  <w:p w14:paraId="227DFDEE" w14:textId="77777777" w:rsidR="00E704F7" w:rsidRPr="006F63EC" w:rsidRDefault="00E704F7"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B0AFB"/>
    <w:rsid w:val="000C0180"/>
    <w:rsid w:val="000D68A9"/>
    <w:rsid w:val="001107FB"/>
    <w:rsid w:val="0011760A"/>
    <w:rsid w:val="001234DC"/>
    <w:rsid w:val="00143663"/>
    <w:rsid w:val="00147160"/>
    <w:rsid w:val="001621FF"/>
    <w:rsid w:val="00194D6B"/>
    <w:rsid w:val="001B26CF"/>
    <w:rsid w:val="001C1E6E"/>
    <w:rsid w:val="001D66B8"/>
    <w:rsid w:val="001E1EFD"/>
    <w:rsid w:val="001F3CC9"/>
    <w:rsid w:val="001F50C6"/>
    <w:rsid w:val="002303F4"/>
    <w:rsid w:val="00237712"/>
    <w:rsid w:val="002B16DF"/>
    <w:rsid w:val="002B77D6"/>
    <w:rsid w:val="002C1DC4"/>
    <w:rsid w:val="002C2E64"/>
    <w:rsid w:val="003430BC"/>
    <w:rsid w:val="003442AB"/>
    <w:rsid w:val="003476A8"/>
    <w:rsid w:val="00347BE0"/>
    <w:rsid w:val="003549AB"/>
    <w:rsid w:val="00361531"/>
    <w:rsid w:val="003660E7"/>
    <w:rsid w:val="003810B2"/>
    <w:rsid w:val="00384A7C"/>
    <w:rsid w:val="003A6CD7"/>
    <w:rsid w:val="003B0596"/>
    <w:rsid w:val="003B11B8"/>
    <w:rsid w:val="003D26D5"/>
    <w:rsid w:val="003D3EE1"/>
    <w:rsid w:val="003E5AA4"/>
    <w:rsid w:val="003F39E7"/>
    <w:rsid w:val="00417506"/>
    <w:rsid w:val="00427D8D"/>
    <w:rsid w:val="00430AFA"/>
    <w:rsid w:val="00432622"/>
    <w:rsid w:val="0043492D"/>
    <w:rsid w:val="0043518F"/>
    <w:rsid w:val="00460972"/>
    <w:rsid w:val="00463AC1"/>
    <w:rsid w:val="00481839"/>
    <w:rsid w:val="00482C6E"/>
    <w:rsid w:val="004912E5"/>
    <w:rsid w:val="00494FAA"/>
    <w:rsid w:val="004A3C4D"/>
    <w:rsid w:val="004D59D9"/>
    <w:rsid w:val="004E72FC"/>
    <w:rsid w:val="004F55DF"/>
    <w:rsid w:val="005052E2"/>
    <w:rsid w:val="00507110"/>
    <w:rsid w:val="005474F8"/>
    <w:rsid w:val="005568D3"/>
    <w:rsid w:val="00597BE2"/>
    <w:rsid w:val="00597C75"/>
    <w:rsid w:val="005E14BB"/>
    <w:rsid w:val="005F0138"/>
    <w:rsid w:val="00600602"/>
    <w:rsid w:val="006210FB"/>
    <w:rsid w:val="006237FF"/>
    <w:rsid w:val="00641AA9"/>
    <w:rsid w:val="00645A45"/>
    <w:rsid w:val="00660A04"/>
    <w:rsid w:val="0066705D"/>
    <w:rsid w:val="00667BD8"/>
    <w:rsid w:val="00671CD0"/>
    <w:rsid w:val="006A02A1"/>
    <w:rsid w:val="006A6455"/>
    <w:rsid w:val="006B2EC6"/>
    <w:rsid w:val="006B4FEC"/>
    <w:rsid w:val="006C01C5"/>
    <w:rsid w:val="006C46DB"/>
    <w:rsid w:val="006D5B37"/>
    <w:rsid w:val="006E4602"/>
    <w:rsid w:val="006F4B4A"/>
    <w:rsid w:val="006F52DD"/>
    <w:rsid w:val="00701D50"/>
    <w:rsid w:val="007473C8"/>
    <w:rsid w:val="00752FFC"/>
    <w:rsid w:val="007579B9"/>
    <w:rsid w:val="00763E2A"/>
    <w:rsid w:val="00772E74"/>
    <w:rsid w:val="007A1658"/>
    <w:rsid w:val="007C6806"/>
    <w:rsid w:val="007D54EF"/>
    <w:rsid w:val="007D6987"/>
    <w:rsid w:val="007F03A4"/>
    <w:rsid w:val="00802AE0"/>
    <w:rsid w:val="0080510A"/>
    <w:rsid w:val="008079EC"/>
    <w:rsid w:val="00811223"/>
    <w:rsid w:val="00840AC4"/>
    <w:rsid w:val="00840B39"/>
    <w:rsid w:val="0086596B"/>
    <w:rsid w:val="008662E1"/>
    <w:rsid w:val="00896587"/>
    <w:rsid w:val="008A6A8C"/>
    <w:rsid w:val="008D2B19"/>
    <w:rsid w:val="008E240D"/>
    <w:rsid w:val="008F414D"/>
    <w:rsid w:val="009120D8"/>
    <w:rsid w:val="00935E3C"/>
    <w:rsid w:val="00962CF2"/>
    <w:rsid w:val="009710C1"/>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31C2"/>
    <w:rsid w:val="00A03A84"/>
    <w:rsid w:val="00A126FD"/>
    <w:rsid w:val="00A20240"/>
    <w:rsid w:val="00A23F8E"/>
    <w:rsid w:val="00A37122"/>
    <w:rsid w:val="00A60A2E"/>
    <w:rsid w:val="00A6412E"/>
    <w:rsid w:val="00A64E06"/>
    <w:rsid w:val="00A67332"/>
    <w:rsid w:val="00A72558"/>
    <w:rsid w:val="00A756FF"/>
    <w:rsid w:val="00A812AA"/>
    <w:rsid w:val="00AF185E"/>
    <w:rsid w:val="00AF7035"/>
    <w:rsid w:val="00B047CA"/>
    <w:rsid w:val="00B2349C"/>
    <w:rsid w:val="00B33587"/>
    <w:rsid w:val="00B33B8F"/>
    <w:rsid w:val="00B36756"/>
    <w:rsid w:val="00B727C3"/>
    <w:rsid w:val="00B81F5A"/>
    <w:rsid w:val="00B91C6B"/>
    <w:rsid w:val="00B96C1D"/>
    <w:rsid w:val="00BA0A20"/>
    <w:rsid w:val="00BC63C1"/>
    <w:rsid w:val="00BD4162"/>
    <w:rsid w:val="00BE1066"/>
    <w:rsid w:val="00C10D39"/>
    <w:rsid w:val="00C27441"/>
    <w:rsid w:val="00C31B27"/>
    <w:rsid w:val="00C478F1"/>
    <w:rsid w:val="00C47964"/>
    <w:rsid w:val="00C50D5C"/>
    <w:rsid w:val="00C64CFC"/>
    <w:rsid w:val="00C80F46"/>
    <w:rsid w:val="00CC01EA"/>
    <w:rsid w:val="00CC60C6"/>
    <w:rsid w:val="00CD6489"/>
    <w:rsid w:val="00CD7D06"/>
    <w:rsid w:val="00CF4191"/>
    <w:rsid w:val="00D124E6"/>
    <w:rsid w:val="00D164A2"/>
    <w:rsid w:val="00D25791"/>
    <w:rsid w:val="00D27BCB"/>
    <w:rsid w:val="00D467BA"/>
    <w:rsid w:val="00D655F7"/>
    <w:rsid w:val="00D7243F"/>
    <w:rsid w:val="00D74266"/>
    <w:rsid w:val="00D86472"/>
    <w:rsid w:val="00DA42B6"/>
    <w:rsid w:val="00DB65AE"/>
    <w:rsid w:val="00DC158F"/>
    <w:rsid w:val="00DD1156"/>
    <w:rsid w:val="00DD2300"/>
    <w:rsid w:val="00DF44C7"/>
    <w:rsid w:val="00DF5BA4"/>
    <w:rsid w:val="00E01991"/>
    <w:rsid w:val="00E115A5"/>
    <w:rsid w:val="00E14A20"/>
    <w:rsid w:val="00E33591"/>
    <w:rsid w:val="00E5370D"/>
    <w:rsid w:val="00E56425"/>
    <w:rsid w:val="00E704F7"/>
    <w:rsid w:val="00EB0DB0"/>
    <w:rsid w:val="00EB5DB8"/>
    <w:rsid w:val="00ED4A42"/>
    <w:rsid w:val="00ED5840"/>
    <w:rsid w:val="00EE160D"/>
    <w:rsid w:val="00EF51EC"/>
    <w:rsid w:val="00F02EAB"/>
    <w:rsid w:val="00F14D33"/>
    <w:rsid w:val="00F17832"/>
    <w:rsid w:val="00F2102C"/>
    <w:rsid w:val="00F25928"/>
    <w:rsid w:val="00F352D7"/>
    <w:rsid w:val="00F412F8"/>
    <w:rsid w:val="00F4546D"/>
    <w:rsid w:val="00F5735D"/>
    <w:rsid w:val="00F7680F"/>
    <w:rsid w:val="00F84BCC"/>
    <w:rsid w:val="00F87676"/>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81">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8.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5.jpg"/><Relationship Id="rId19" Type="http://schemas.openxmlformats.org/officeDocument/2006/relationships/image" Target="media/image6.tiff"/><Relationship Id="rId37" Type="http://schemas.openxmlformats.org/officeDocument/2006/relationships/image" Target="media/image24.png"/><Relationship Id="rId38" Type="http://schemas.openxmlformats.org/officeDocument/2006/relationships/hyperlink" Target="https://unity3d.com/public-relations" TargetMode="External"/><Relationship Id="rId39" Type="http://schemas.openxmlformats.org/officeDocument/2006/relationships/hyperlink" Target="http://playeressence.com/first-look-at-the-wii-u-mii-studio-screenshots/" TargetMode="External"/><Relationship Id="rId40" Type="http://schemas.openxmlformats.org/officeDocument/2006/relationships/hyperlink" Target="http://www.cosmopolitan.com/entertainment/celebs/news/g5425/kendall-kylie-jenner-app-game-review-walkthrough/" TargetMode="External"/><Relationship Id="rId41" Type="http://schemas.openxmlformats.org/officeDocument/2006/relationships/hyperlink" Target="http://www.unrealengine.com/blog/build-for-vr-in-vr/" TargetMode="External"/><Relationship Id="rId42" Type="http://schemas.openxmlformats.org/officeDocument/2006/relationships/hyperlink" Target="http://80.lv/articles/scene-creation-in-unreal-engine-4/" TargetMode="External"/><Relationship Id="rId43" Type="http://schemas.openxmlformats.org/officeDocument/2006/relationships/header" Target="header6.xml"/><Relationship Id="rId44" Type="http://schemas.openxmlformats.org/officeDocument/2006/relationships/footer" Target="footer5.xml"/><Relationship Id="rId45"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5958B402-48DB-F045-80C9-C60192773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D:\Downloads\Thesis_2012.dotx</Template>
  <TotalTime>0</TotalTime>
  <Pages>35</Pages>
  <Words>7341</Words>
  <Characters>41846</Characters>
  <Application>Microsoft Macintosh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2016-07-15T08:44:00Z</dcterms:created>
  <dcterms:modified xsi:type="dcterms:W3CDTF">2016-07-15T08:57:00Z</dcterms:modified>
</cp:coreProperties>
</file>